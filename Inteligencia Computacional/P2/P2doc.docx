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3AAB" w14:textId="77777777" w:rsidR="00637BBB" w:rsidRDefault="007B1CFA" w:rsidP="00295FA0">
      <w:pPr>
        <w:tabs>
          <w:tab w:val="left" w:pos="0"/>
          <w:tab w:val="right" w:pos="5094"/>
        </w:tabs>
        <w:jc w:val="center"/>
        <w:rPr>
          <w:sz w:val="48"/>
          <w:lang w:val="pt-BR"/>
        </w:rPr>
      </w:pPr>
      <w:r w:rsidRPr="007B1CFA">
        <w:rPr>
          <w:sz w:val="48"/>
          <w:lang w:val="pt-BR"/>
        </w:rPr>
        <w:t>Neur</w:t>
      </w:r>
      <w:r>
        <w:rPr>
          <w:sz w:val="48"/>
          <w:lang w:val="pt-BR"/>
        </w:rPr>
        <w:t>ô</w:t>
      </w:r>
      <w:r w:rsidRPr="007B1CFA">
        <w:rPr>
          <w:sz w:val="48"/>
          <w:lang w:val="pt-BR"/>
        </w:rPr>
        <w:t xml:space="preserve">nio de </w:t>
      </w:r>
      <w:proofErr w:type="spellStart"/>
      <w:r w:rsidRPr="007B1CFA">
        <w:rPr>
          <w:sz w:val="48"/>
          <w:lang w:val="pt-BR"/>
        </w:rPr>
        <w:t>McCulloch-Pitts</w:t>
      </w:r>
      <w:proofErr w:type="spellEnd"/>
    </w:p>
    <w:p w14:paraId="08C699FA" w14:textId="77777777" w:rsidR="007B1CFA" w:rsidRPr="0066646A" w:rsidRDefault="007B1CFA" w:rsidP="00295FA0">
      <w:pPr>
        <w:tabs>
          <w:tab w:val="left" w:pos="0"/>
          <w:tab w:val="right" w:pos="5094"/>
        </w:tabs>
        <w:jc w:val="center"/>
        <w:rPr>
          <w:lang w:val="pt-BR"/>
        </w:rPr>
      </w:pPr>
    </w:p>
    <w:p w14:paraId="460DB601" w14:textId="6C83E81B" w:rsidR="00F006F7" w:rsidRDefault="00A40521" w:rsidP="00F006F7">
      <w:pPr>
        <w:pStyle w:val="Author"/>
        <w:tabs>
          <w:tab w:val="left" w:pos="-284"/>
          <w:tab w:val="right" w:pos="5094"/>
        </w:tabs>
        <w:rPr>
          <w:sz w:val="20"/>
          <w:lang w:val="pt-BR"/>
        </w:rPr>
      </w:pPr>
      <w:bookmarkStart w:id="0" w:name="authorName"/>
      <w:bookmarkEnd w:id="0"/>
      <w:r>
        <w:rPr>
          <w:sz w:val="20"/>
          <w:lang w:val="pt-BR"/>
        </w:rPr>
        <w:t>Erick Amorim Fernandes, 86031</w:t>
      </w:r>
    </w:p>
    <w:p w14:paraId="170C2852" w14:textId="499507BB" w:rsidR="00F006F7" w:rsidRDefault="00F006F7" w:rsidP="00F006F7">
      <w:pPr>
        <w:pStyle w:val="Author"/>
        <w:tabs>
          <w:tab w:val="left" w:pos="-284"/>
          <w:tab w:val="right" w:pos="5094"/>
        </w:tabs>
        <w:rPr>
          <w:iCs/>
          <w:sz w:val="20"/>
          <w:lang w:val="pt-BR"/>
        </w:rPr>
      </w:pPr>
      <w:r>
        <w:rPr>
          <w:sz w:val="20"/>
          <w:lang w:val="pt-BR"/>
        </w:rPr>
        <w:t xml:space="preserve">ELT </w:t>
      </w:r>
      <w:r w:rsidR="00A32BA5">
        <w:rPr>
          <w:sz w:val="20"/>
          <w:lang w:val="pt-BR"/>
        </w:rPr>
        <w:t>4</w:t>
      </w:r>
      <w:r w:rsidR="00A40521">
        <w:rPr>
          <w:sz w:val="20"/>
          <w:lang w:val="pt-BR"/>
        </w:rPr>
        <w:t>51</w:t>
      </w:r>
      <w:r w:rsidR="00A32BA5">
        <w:rPr>
          <w:sz w:val="20"/>
          <w:lang w:val="pt-BR"/>
        </w:rPr>
        <w:t xml:space="preserve"> – </w:t>
      </w:r>
      <w:r w:rsidR="00A40521">
        <w:rPr>
          <w:sz w:val="20"/>
          <w:lang w:val="pt-BR"/>
        </w:rPr>
        <w:t>Inteligência Computacional</w:t>
      </w:r>
    </w:p>
    <w:p w14:paraId="4873911A" w14:textId="77777777" w:rsidR="00F006F7" w:rsidRDefault="00F006F7" w:rsidP="00F006F7">
      <w:pPr>
        <w:pStyle w:val="Affiliation"/>
        <w:tabs>
          <w:tab w:val="left" w:pos="-284"/>
          <w:tab w:val="right" w:pos="5094"/>
        </w:tabs>
        <w:rPr>
          <w:i w:val="0"/>
          <w:iCs/>
          <w:sz w:val="20"/>
          <w:lang w:val="pt-BR"/>
        </w:rPr>
      </w:pPr>
      <w:r>
        <w:rPr>
          <w:i w:val="0"/>
          <w:iCs/>
          <w:sz w:val="20"/>
          <w:lang w:val="pt-BR"/>
        </w:rPr>
        <w:t>Departamento de Engenharia Elétrica, Universidade Federal de Viçosa, Viçosa - MG</w:t>
      </w:r>
    </w:p>
    <w:p w14:paraId="14927EF2" w14:textId="12D12ADE" w:rsidR="00F006F7" w:rsidRPr="00F006F7" w:rsidRDefault="00A40521" w:rsidP="00F006F7">
      <w:pPr>
        <w:pStyle w:val="Affiliation"/>
        <w:tabs>
          <w:tab w:val="left" w:pos="-284"/>
          <w:tab w:val="right" w:pos="5094"/>
        </w:tabs>
        <w:rPr>
          <w:i w:val="0"/>
          <w:sz w:val="20"/>
          <w:lang w:val="pt-BR"/>
        </w:rPr>
      </w:pPr>
      <w:r>
        <w:rPr>
          <w:i w:val="0"/>
          <w:iCs/>
          <w:sz w:val="20"/>
          <w:lang w:val="pt-BR"/>
        </w:rPr>
        <w:t>erick.fernandes@ufv.br</w:t>
      </w:r>
    </w:p>
    <w:p w14:paraId="531CBDFD" w14:textId="77777777" w:rsidR="00637BBB" w:rsidRPr="0066646A" w:rsidRDefault="00637BBB" w:rsidP="00295FA0">
      <w:pPr>
        <w:pStyle w:val="Affiliation"/>
        <w:tabs>
          <w:tab w:val="left" w:pos="0"/>
          <w:tab w:val="right" w:pos="5094"/>
        </w:tabs>
        <w:rPr>
          <w:lang w:val="pt-BR"/>
        </w:rPr>
      </w:pPr>
    </w:p>
    <w:p w14:paraId="10B175F8" w14:textId="77777777" w:rsidR="00637BBB" w:rsidRPr="0066646A" w:rsidRDefault="00637BBB" w:rsidP="00295FA0">
      <w:pPr>
        <w:tabs>
          <w:tab w:val="left" w:pos="0"/>
          <w:tab w:val="right" w:pos="5094"/>
        </w:tabs>
        <w:rPr>
          <w:lang w:val="pt-BR"/>
        </w:rPr>
      </w:pPr>
    </w:p>
    <w:p w14:paraId="03076385" w14:textId="77777777" w:rsidR="00637BBB" w:rsidRPr="0066646A" w:rsidRDefault="00637BBB" w:rsidP="00295FA0">
      <w:pPr>
        <w:tabs>
          <w:tab w:val="left" w:pos="0"/>
          <w:tab w:val="right" w:pos="5094"/>
        </w:tabs>
        <w:rPr>
          <w:b/>
          <w:sz w:val="18"/>
          <w:lang w:val="pt-BR"/>
        </w:rPr>
        <w:sectPr w:rsidR="00637BBB" w:rsidRPr="0066646A" w:rsidSect="00DB1BCD">
          <w:footerReference w:type="even" r:id="rId8"/>
          <w:footerReference w:type="default" r:id="rId9"/>
          <w:pgSz w:w="11907" w:h="16840" w:code="9"/>
          <w:pgMar w:top="1077" w:right="737" w:bottom="2268" w:left="737" w:header="720" w:footer="720" w:gutter="0"/>
          <w:pgNumType w:start="1"/>
          <w:cols w:space="720"/>
        </w:sectPr>
      </w:pPr>
    </w:p>
    <w:p w14:paraId="4D81902D" w14:textId="77117F5D" w:rsidR="007B78FF" w:rsidRPr="007B78FF" w:rsidRDefault="00D34812" w:rsidP="007B78FF">
      <w:pPr>
        <w:pStyle w:val="abstract"/>
        <w:tabs>
          <w:tab w:val="left" w:pos="567"/>
          <w:tab w:val="right" w:pos="5094"/>
        </w:tabs>
        <w:ind w:firstLine="0"/>
        <w:rPr>
          <w:i/>
          <w:lang w:val="pt-BR"/>
        </w:rPr>
      </w:pPr>
      <w:bookmarkStart w:id="1" w:name="abstract"/>
      <w:bookmarkEnd w:id="1"/>
      <w:r w:rsidRPr="007B78FF">
        <w:rPr>
          <w:i/>
          <w:szCs w:val="18"/>
          <w:lang w:val="pt-BR"/>
        </w:rPr>
        <w:t>Resumo</w:t>
      </w:r>
      <w:r w:rsidRPr="007B78FF">
        <w:rPr>
          <w:i/>
          <w:lang w:val="pt-BR"/>
        </w:rPr>
        <w:t xml:space="preserve"> –</w:t>
      </w:r>
      <w:r w:rsidR="00A17960" w:rsidRPr="007B78FF">
        <w:rPr>
          <w:i/>
          <w:lang w:val="pt-BR"/>
        </w:rPr>
        <w:t xml:space="preserve"> </w:t>
      </w:r>
      <w:r w:rsidR="007B78FF">
        <w:rPr>
          <w:i/>
          <w:lang w:val="pt-BR"/>
        </w:rPr>
        <w:t xml:space="preserve">A prática consiste na reprodução do neurônio de </w:t>
      </w:r>
      <w:proofErr w:type="spellStart"/>
      <w:r w:rsidR="007B78FF">
        <w:rPr>
          <w:i/>
          <w:lang w:val="pt-BR"/>
        </w:rPr>
        <w:t>McCulloch-Pitts</w:t>
      </w:r>
      <w:proofErr w:type="spellEnd"/>
      <w:r w:rsidR="007B78FF">
        <w:rPr>
          <w:i/>
          <w:lang w:val="pt-BR"/>
        </w:rPr>
        <w:t xml:space="preserve"> e na utilização desse neurônio para emular algumas funções logicas.</w:t>
      </w:r>
      <w:r w:rsidR="003078DA">
        <w:rPr>
          <w:i/>
          <w:lang w:val="pt-BR"/>
        </w:rPr>
        <w:t xml:space="preserve"> Por fim, ser</w:t>
      </w:r>
      <w:r w:rsidR="00507B9E">
        <w:rPr>
          <w:i/>
          <w:lang w:val="pt-BR"/>
        </w:rPr>
        <w:t>ão</w:t>
      </w:r>
      <w:r w:rsidR="003078DA">
        <w:rPr>
          <w:i/>
          <w:lang w:val="pt-BR"/>
        </w:rPr>
        <w:t xml:space="preserve"> feita</w:t>
      </w:r>
      <w:r w:rsidR="00507B9E">
        <w:rPr>
          <w:i/>
          <w:lang w:val="pt-BR"/>
        </w:rPr>
        <w:t xml:space="preserve">s </w:t>
      </w:r>
      <w:r w:rsidR="003078DA">
        <w:rPr>
          <w:i/>
          <w:lang w:val="pt-BR"/>
        </w:rPr>
        <w:t>an</w:t>
      </w:r>
      <w:r w:rsidR="00507B9E">
        <w:rPr>
          <w:i/>
          <w:lang w:val="pt-BR"/>
        </w:rPr>
        <w:t>á</w:t>
      </w:r>
      <w:r w:rsidR="003078DA">
        <w:rPr>
          <w:i/>
          <w:lang w:val="pt-BR"/>
        </w:rPr>
        <w:t>lise</w:t>
      </w:r>
      <w:r w:rsidR="00507B9E">
        <w:rPr>
          <w:i/>
          <w:lang w:val="pt-BR"/>
        </w:rPr>
        <w:t>s</w:t>
      </w:r>
      <w:r w:rsidR="003078DA">
        <w:rPr>
          <w:i/>
          <w:lang w:val="pt-BR"/>
        </w:rPr>
        <w:t xml:space="preserve"> de crédito baseada</w:t>
      </w:r>
      <w:r w:rsidR="00507B9E">
        <w:rPr>
          <w:i/>
          <w:lang w:val="pt-BR"/>
        </w:rPr>
        <w:t>s no treinamento do neurônio estudado.</w:t>
      </w:r>
    </w:p>
    <w:p w14:paraId="7E84E44A" w14:textId="77777777" w:rsidR="001532EB" w:rsidRDefault="001532EB" w:rsidP="00D34812">
      <w:pPr>
        <w:pStyle w:val="abstract"/>
        <w:tabs>
          <w:tab w:val="left" w:pos="-284"/>
          <w:tab w:val="right" w:pos="5094"/>
        </w:tabs>
        <w:spacing w:after="0"/>
        <w:ind w:firstLine="0"/>
        <w:rPr>
          <w:lang w:val="pt-BR"/>
        </w:rPr>
      </w:pPr>
    </w:p>
    <w:p w14:paraId="4B36E8D6" w14:textId="77777777" w:rsidR="00B579F7" w:rsidRPr="00FE1EFD" w:rsidRDefault="00D34812" w:rsidP="00FE1EFD">
      <w:pPr>
        <w:pStyle w:val="sectionhead1"/>
        <w:numPr>
          <w:ilvl w:val="0"/>
          <w:numId w:val="32"/>
        </w:numPr>
        <w:tabs>
          <w:tab w:val="left" w:pos="-284"/>
          <w:tab w:val="right" w:pos="5094"/>
        </w:tabs>
        <w:suppressAutoHyphens/>
        <w:spacing w:before="0" w:after="0"/>
        <w:rPr>
          <w:lang w:val="pt-BR"/>
        </w:rPr>
      </w:pPr>
      <w:bookmarkStart w:id="2" w:name="sectionHeads1"/>
      <w:bookmarkEnd w:id="2"/>
      <w:r>
        <w:rPr>
          <w:lang w:val="pt-BR"/>
        </w:rPr>
        <w:t>Introduçã</w:t>
      </w:r>
      <w:bookmarkStart w:id="3" w:name="text"/>
      <w:bookmarkEnd w:id="3"/>
      <w:r w:rsidR="00F040FA">
        <w:rPr>
          <w:lang w:val="pt-BR"/>
        </w:rPr>
        <w:t>o</w:t>
      </w:r>
    </w:p>
    <w:p w14:paraId="148F409F" w14:textId="6E1F593F" w:rsidR="00FE1EFD" w:rsidRDefault="003078DA" w:rsidP="00FE1EFD">
      <w:pPr>
        <w:pStyle w:val="NormalWeb"/>
        <w:shd w:val="clear" w:color="auto" w:fill="FFFFFF"/>
        <w:ind w:firstLine="187"/>
        <w:contextualSpacing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 </w:t>
      </w:r>
      <w:r w:rsidR="00FE1EFD" w:rsidRPr="00FE1EFD">
        <w:rPr>
          <w:color w:val="000000"/>
          <w:sz w:val="20"/>
          <w:szCs w:val="20"/>
        </w:rPr>
        <w:t>Redes Neurais Artificiais</w:t>
      </w:r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RNA’s</w:t>
      </w:r>
      <w:proofErr w:type="spellEnd"/>
      <w:r>
        <w:rPr>
          <w:color w:val="000000"/>
          <w:sz w:val="20"/>
          <w:szCs w:val="20"/>
        </w:rPr>
        <w:t>)</w:t>
      </w:r>
      <w:r w:rsidR="00FE1EFD" w:rsidRPr="00FE1EF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 baseiam em</w:t>
      </w:r>
      <w:r w:rsidR="00FE1EFD" w:rsidRPr="00FE1EFD">
        <w:rPr>
          <w:color w:val="000000"/>
          <w:sz w:val="20"/>
          <w:szCs w:val="20"/>
        </w:rPr>
        <w:t xml:space="preserve"> técnicas computacionais </w:t>
      </w:r>
      <w:r>
        <w:rPr>
          <w:color w:val="000000"/>
          <w:sz w:val="20"/>
          <w:szCs w:val="20"/>
        </w:rPr>
        <w:t>inspiradas</w:t>
      </w:r>
      <w:r w:rsidR="00FE1EFD" w:rsidRPr="00FE1EFD">
        <w:rPr>
          <w:color w:val="000000"/>
          <w:sz w:val="20"/>
          <w:szCs w:val="20"/>
        </w:rPr>
        <w:t xml:space="preserve"> na estrutura neural de organismos inteligentes </w:t>
      </w:r>
      <w:r>
        <w:rPr>
          <w:color w:val="000000"/>
          <w:sz w:val="20"/>
          <w:szCs w:val="20"/>
        </w:rPr>
        <w:t>através de modelagem matemática</w:t>
      </w:r>
      <w:r w:rsidR="00FE1EFD" w:rsidRPr="00FE1EFD">
        <w:rPr>
          <w:color w:val="000000"/>
          <w:sz w:val="20"/>
          <w:szCs w:val="20"/>
        </w:rPr>
        <w:t>. Uma grande rede neural artificial pode ter centenas ou milhares de unidades de processamento</w:t>
      </w:r>
      <w:r>
        <w:rPr>
          <w:color w:val="000000"/>
          <w:sz w:val="20"/>
          <w:szCs w:val="20"/>
        </w:rPr>
        <w:t xml:space="preserve"> enquanto</w:t>
      </w:r>
      <w:r w:rsidR="00FE1EFD" w:rsidRPr="00FE1EF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um </w:t>
      </w:r>
      <w:r w:rsidR="00FE1EFD" w:rsidRPr="00FE1EFD">
        <w:rPr>
          <w:color w:val="000000"/>
          <w:sz w:val="20"/>
          <w:szCs w:val="20"/>
        </w:rPr>
        <w:t>cérebro de um mamífero pode ter muitos bilhões de neurônios.[</w:t>
      </w:r>
      <w:r w:rsidR="00FE1EFD" w:rsidRPr="00FE1EFD">
        <w:rPr>
          <w:color w:val="000000"/>
          <w:sz w:val="20"/>
          <w:szCs w:val="20"/>
          <w:shd w:val="clear" w:color="auto" w:fill="FFFFFF"/>
        </w:rPr>
        <w:t>1]</w:t>
      </w:r>
      <w:r w:rsidR="00FE1EFD" w:rsidRPr="00FE1EFD">
        <w:rPr>
          <w:sz w:val="20"/>
          <w:szCs w:val="20"/>
        </w:rPr>
        <w:t xml:space="preserve"> </w:t>
      </w:r>
    </w:p>
    <w:p w14:paraId="56AED64C" w14:textId="77777777" w:rsidR="002424C2" w:rsidRDefault="00FE1EFD" w:rsidP="002424C2">
      <w:pPr>
        <w:pStyle w:val="NormalWeb"/>
        <w:shd w:val="clear" w:color="auto" w:fill="FFFFFF"/>
        <w:ind w:firstLine="187"/>
        <w:contextualSpacing/>
        <w:jc w:val="both"/>
        <w:rPr>
          <w:sz w:val="20"/>
          <w:szCs w:val="20"/>
        </w:rPr>
      </w:pPr>
      <w:r w:rsidRPr="00FE1EFD">
        <w:rPr>
          <w:sz w:val="20"/>
          <w:szCs w:val="20"/>
        </w:rPr>
        <w:t xml:space="preserve">O primeiro modelo de redes neurais artificiais foi proposto por Warren S. </w:t>
      </w:r>
      <w:proofErr w:type="spellStart"/>
      <w:r w:rsidRPr="00FE1EFD">
        <w:rPr>
          <w:sz w:val="20"/>
          <w:szCs w:val="20"/>
        </w:rPr>
        <w:t>McCulloch</w:t>
      </w:r>
      <w:proofErr w:type="spellEnd"/>
      <w:r w:rsidRPr="00FE1EFD">
        <w:rPr>
          <w:sz w:val="20"/>
          <w:szCs w:val="20"/>
        </w:rPr>
        <w:t xml:space="preserve"> e Walter </w:t>
      </w:r>
      <w:proofErr w:type="spellStart"/>
      <w:r w:rsidRPr="00FE1EFD">
        <w:rPr>
          <w:sz w:val="20"/>
          <w:szCs w:val="20"/>
        </w:rPr>
        <w:t>Pitts</w:t>
      </w:r>
      <w:proofErr w:type="spellEnd"/>
      <w:r w:rsidRPr="00FE1EFD">
        <w:rPr>
          <w:sz w:val="20"/>
          <w:szCs w:val="20"/>
        </w:rPr>
        <w:t xml:space="preserve"> em um artigo publicado em 1943: “A </w:t>
      </w:r>
      <w:proofErr w:type="spellStart"/>
      <w:r w:rsidRPr="00FE1EFD">
        <w:rPr>
          <w:sz w:val="20"/>
          <w:szCs w:val="20"/>
        </w:rPr>
        <w:t>logical</w:t>
      </w:r>
      <w:proofErr w:type="spellEnd"/>
      <w:r w:rsidRPr="00FE1EFD">
        <w:rPr>
          <w:sz w:val="20"/>
          <w:szCs w:val="20"/>
        </w:rPr>
        <w:t xml:space="preserve"> </w:t>
      </w:r>
      <w:proofErr w:type="spellStart"/>
      <w:r w:rsidRPr="00FE1EFD">
        <w:rPr>
          <w:sz w:val="20"/>
          <w:szCs w:val="20"/>
        </w:rPr>
        <w:t>calculus</w:t>
      </w:r>
      <w:proofErr w:type="spellEnd"/>
      <w:r w:rsidRPr="00FE1EFD">
        <w:rPr>
          <w:sz w:val="20"/>
          <w:szCs w:val="20"/>
        </w:rPr>
        <w:t xml:space="preserve"> </w:t>
      </w:r>
      <w:proofErr w:type="spellStart"/>
      <w:r w:rsidRPr="00FE1EFD">
        <w:rPr>
          <w:sz w:val="20"/>
          <w:szCs w:val="20"/>
        </w:rPr>
        <w:t>of</w:t>
      </w:r>
      <w:proofErr w:type="spellEnd"/>
      <w:r w:rsidRPr="00FE1EFD">
        <w:rPr>
          <w:sz w:val="20"/>
          <w:szCs w:val="20"/>
        </w:rPr>
        <w:t xml:space="preserve"> </w:t>
      </w:r>
      <w:proofErr w:type="spellStart"/>
      <w:r w:rsidRPr="00FE1EFD">
        <w:rPr>
          <w:sz w:val="20"/>
          <w:szCs w:val="20"/>
        </w:rPr>
        <w:t>the</w:t>
      </w:r>
      <w:proofErr w:type="spellEnd"/>
      <w:r w:rsidRPr="00FE1EFD">
        <w:rPr>
          <w:sz w:val="20"/>
          <w:szCs w:val="20"/>
        </w:rPr>
        <w:t xml:space="preserve"> </w:t>
      </w:r>
      <w:proofErr w:type="spellStart"/>
      <w:r w:rsidRPr="00FE1EFD">
        <w:rPr>
          <w:sz w:val="20"/>
          <w:szCs w:val="20"/>
        </w:rPr>
        <w:t>ideas</w:t>
      </w:r>
      <w:proofErr w:type="spellEnd"/>
      <w:r w:rsidRPr="00FE1EFD">
        <w:rPr>
          <w:sz w:val="20"/>
          <w:szCs w:val="20"/>
        </w:rPr>
        <w:t xml:space="preserve"> imanente in </w:t>
      </w:r>
      <w:proofErr w:type="spellStart"/>
      <w:r w:rsidRPr="00FE1EFD">
        <w:rPr>
          <w:sz w:val="20"/>
          <w:szCs w:val="20"/>
        </w:rPr>
        <w:t>nervous</w:t>
      </w:r>
      <w:proofErr w:type="spellEnd"/>
      <w:r w:rsidRPr="00FE1EFD">
        <w:rPr>
          <w:sz w:val="20"/>
          <w:szCs w:val="20"/>
        </w:rPr>
        <w:t xml:space="preserve"> </w:t>
      </w:r>
      <w:proofErr w:type="spellStart"/>
      <w:r w:rsidRPr="00FE1EFD">
        <w:rPr>
          <w:sz w:val="20"/>
          <w:szCs w:val="20"/>
        </w:rPr>
        <w:t>activity</w:t>
      </w:r>
      <w:proofErr w:type="spellEnd"/>
      <w:r w:rsidRPr="00FE1EFD">
        <w:rPr>
          <w:sz w:val="20"/>
          <w:szCs w:val="20"/>
        </w:rPr>
        <w:t xml:space="preserve">” Bulletin </w:t>
      </w:r>
      <w:proofErr w:type="spellStart"/>
      <w:r w:rsidRPr="00FE1EFD">
        <w:rPr>
          <w:sz w:val="20"/>
          <w:szCs w:val="20"/>
        </w:rPr>
        <w:t>of</w:t>
      </w:r>
      <w:proofErr w:type="spellEnd"/>
      <w:r w:rsidRPr="00FE1EFD">
        <w:rPr>
          <w:sz w:val="20"/>
          <w:szCs w:val="20"/>
        </w:rPr>
        <w:t xml:space="preserve"> </w:t>
      </w:r>
      <w:proofErr w:type="spellStart"/>
      <w:r w:rsidRPr="00FE1EFD">
        <w:rPr>
          <w:sz w:val="20"/>
          <w:szCs w:val="20"/>
        </w:rPr>
        <w:t>Mathematical</w:t>
      </w:r>
      <w:proofErr w:type="spellEnd"/>
      <w:r w:rsidRPr="00FE1EFD">
        <w:rPr>
          <w:sz w:val="20"/>
          <w:szCs w:val="20"/>
        </w:rPr>
        <w:t xml:space="preserve"> </w:t>
      </w:r>
      <w:proofErr w:type="spellStart"/>
      <w:r w:rsidRPr="00FE1EFD">
        <w:rPr>
          <w:sz w:val="20"/>
          <w:szCs w:val="20"/>
        </w:rPr>
        <w:t>Biophysics</w:t>
      </w:r>
      <w:proofErr w:type="spellEnd"/>
      <w:r w:rsidRPr="00FE1EFD">
        <w:rPr>
          <w:sz w:val="20"/>
          <w:szCs w:val="20"/>
        </w:rPr>
        <w:t>.[2]</w:t>
      </w:r>
    </w:p>
    <w:p w14:paraId="0C6006D7" w14:textId="5502454D" w:rsidR="00B614FE" w:rsidRDefault="00FE1EFD" w:rsidP="002424C2">
      <w:pPr>
        <w:pStyle w:val="NormalWeb"/>
        <w:shd w:val="clear" w:color="auto" w:fill="FFFFFF"/>
        <w:ind w:firstLine="187"/>
        <w:contextualSpacing/>
        <w:jc w:val="both"/>
        <w:rPr>
          <w:sz w:val="20"/>
          <w:szCs w:val="20"/>
        </w:rPr>
      </w:pPr>
      <w:r w:rsidRPr="00FE1EFD">
        <w:rPr>
          <w:sz w:val="20"/>
          <w:szCs w:val="20"/>
        </w:rPr>
        <w:t>Os autores fizeram uma </w:t>
      </w:r>
      <w:hyperlink r:id="rId10" w:tooltip="Analogia" w:history="1">
        <w:r w:rsidRPr="00FE1EFD">
          <w:rPr>
            <w:sz w:val="20"/>
            <w:szCs w:val="20"/>
          </w:rPr>
          <w:t>analogia</w:t>
        </w:r>
      </w:hyperlink>
      <w:r w:rsidRPr="00FE1EFD">
        <w:rPr>
          <w:sz w:val="20"/>
          <w:szCs w:val="20"/>
        </w:rPr>
        <w:t xml:space="preserve"> entre células nervosas vivas </w:t>
      </w:r>
      <w:r w:rsidR="00A40521">
        <w:rPr>
          <w:sz w:val="20"/>
          <w:szCs w:val="20"/>
        </w:rPr>
        <w:t>e sua modelagem matemática</w:t>
      </w:r>
      <w:r w:rsidRPr="00FE1EFD">
        <w:rPr>
          <w:sz w:val="20"/>
          <w:szCs w:val="20"/>
        </w:rPr>
        <w:t>, em um trabalho publicado sobre "neurônios formais"</w:t>
      </w:r>
      <w:r w:rsidR="00A40521">
        <w:rPr>
          <w:sz w:val="20"/>
          <w:szCs w:val="20"/>
        </w:rPr>
        <w:t>,</w:t>
      </w:r>
      <w:r w:rsidRPr="00FE1EFD">
        <w:rPr>
          <w:sz w:val="20"/>
          <w:szCs w:val="20"/>
        </w:rPr>
        <w:t xml:space="preserve"> simulando o </w:t>
      </w:r>
      <w:hyperlink r:id="rId11" w:tooltip="Comportamento" w:history="1">
        <w:r w:rsidRPr="00FE1EFD">
          <w:rPr>
            <w:sz w:val="20"/>
            <w:szCs w:val="20"/>
          </w:rPr>
          <w:t>comportamento</w:t>
        </w:r>
      </w:hyperlink>
      <w:r w:rsidRPr="00FE1EFD">
        <w:rPr>
          <w:sz w:val="20"/>
          <w:szCs w:val="20"/>
        </w:rPr>
        <w:t xml:space="preserve"> do neurônio natural, no qual o neurônio possuía apenas uma </w:t>
      </w:r>
      <w:r w:rsidR="00A40521" w:rsidRPr="00FE1EFD">
        <w:rPr>
          <w:sz w:val="20"/>
          <w:szCs w:val="20"/>
        </w:rPr>
        <w:t>saída</w:t>
      </w:r>
      <w:r w:rsidR="00A40521">
        <w:rPr>
          <w:sz w:val="20"/>
          <w:szCs w:val="20"/>
        </w:rPr>
        <w:t xml:space="preserve"> e</w:t>
      </w:r>
      <w:r w:rsidR="00A40521" w:rsidRPr="00FE1EFD">
        <w:rPr>
          <w:sz w:val="20"/>
          <w:szCs w:val="20"/>
        </w:rPr>
        <w:t xml:space="preserve"> o</w:t>
      </w:r>
      <w:r w:rsidRPr="00FE1EFD">
        <w:rPr>
          <w:sz w:val="20"/>
          <w:szCs w:val="20"/>
        </w:rPr>
        <w:t xml:space="preserve">  </w:t>
      </w:r>
      <w:r w:rsidR="00A40521">
        <w:rPr>
          <w:sz w:val="20"/>
          <w:szCs w:val="20"/>
        </w:rPr>
        <w:t>processamento</w:t>
      </w:r>
      <w:r w:rsidRPr="00FE1EFD">
        <w:rPr>
          <w:sz w:val="20"/>
          <w:szCs w:val="20"/>
        </w:rPr>
        <w:t xml:space="preserve"> consistia num modelo de um neurônio biológico, conhecido como neurônio de </w:t>
      </w:r>
      <w:proofErr w:type="spellStart"/>
      <w:r w:rsidRPr="00FE1EFD">
        <w:rPr>
          <w:sz w:val="20"/>
          <w:szCs w:val="20"/>
        </w:rPr>
        <w:t>McCulloch-Pitts</w:t>
      </w:r>
      <w:proofErr w:type="spellEnd"/>
      <w:r w:rsidRPr="00FE1EFD">
        <w:rPr>
          <w:sz w:val="20"/>
          <w:szCs w:val="20"/>
        </w:rPr>
        <w:t>.</w:t>
      </w:r>
    </w:p>
    <w:p w14:paraId="5AF328CA" w14:textId="77777777" w:rsidR="00FE1EFD" w:rsidRPr="00FE1EFD" w:rsidRDefault="00FE1EFD" w:rsidP="00B614FE">
      <w:pPr>
        <w:pStyle w:val="NormalWeb"/>
        <w:shd w:val="clear" w:color="auto" w:fill="FFFFFF"/>
        <w:ind w:firstLine="187"/>
        <w:contextualSpacing/>
        <w:jc w:val="both"/>
        <w:rPr>
          <w:sz w:val="20"/>
          <w:szCs w:val="20"/>
        </w:rPr>
      </w:pPr>
      <w:r w:rsidRPr="00FE1EFD">
        <w:rPr>
          <w:sz w:val="20"/>
          <w:szCs w:val="20"/>
        </w:rPr>
        <w:t>Observe o esquema na Figura 1:</w:t>
      </w:r>
    </w:p>
    <w:p w14:paraId="3D70C08C" w14:textId="77777777" w:rsidR="00FE1EFD" w:rsidRPr="00FE1EFD" w:rsidRDefault="00FE1EFD" w:rsidP="002D6D16">
      <w:pPr>
        <w:tabs>
          <w:tab w:val="left" w:pos="567"/>
          <w:tab w:val="right" w:pos="5094"/>
        </w:tabs>
        <w:jc w:val="center"/>
        <w:rPr>
          <w:lang w:val="pt-BR"/>
        </w:rPr>
      </w:pPr>
      <w:r w:rsidRPr="00FE1EFD">
        <w:rPr>
          <w:noProof/>
          <w:lang w:val="pt-BR" w:eastAsia="pt-BR"/>
        </w:rPr>
        <w:drawing>
          <wp:inline distT="0" distB="0" distL="0" distR="0" wp14:anchorId="34E24C07" wp14:editId="688B8334">
            <wp:extent cx="2314575" cy="97008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neuron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572" cy="9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BAB" w14:textId="77777777" w:rsidR="00FE1EFD" w:rsidRPr="00FE1EFD" w:rsidRDefault="00FE1EFD" w:rsidP="00FE1EFD">
      <w:pPr>
        <w:keepNext/>
        <w:tabs>
          <w:tab w:val="left" w:pos="567"/>
          <w:tab w:val="right" w:pos="5094"/>
        </w:tabs>
        <w:jc w:val="center"/>
      </w:pPr>
    </w:p>
    <w:p w14:paraId="383BBCAC" w14:textId="4790F110" w:rsidR="00117FF3" w:rsidRPr="00E4341E" w:rsidRDefault="00FE1EFD" w:rsidP="00E4341E">
      <w:pPr>
        <w:pStyle w:val="Legenda"/>
        <w:jc w:val="center"/>
        <w:rPr>
          <w:b w:val="0"/>
          <w:color w:val="auto"/>
          <w:sz w:val="24"/>
          <w:szCs w:val="24"/>
          <w:lang w:val="pt-BR"/>
        </w:rPr>
      </w:pPr>
      <w:r w:rsidRPr="00FE1EFD">
        <w:rPr>
          <w:b w:val="0"/>
          <w:color w:val="auto"/>
          <w:sz w:val="20"/>
          <w:szCs w:val="20"/>
          <w:lang w:val="pt-BR"/>
        </w:rPr>
        <w:t xml:space="preserve">Figura </w:t>
      </w:r>
      <w:r w:rsidRPr="00FE1EFD">
        <w:rPr>
          <w:b w:val="0"/>
          <w:color w:val="auto"/>
          <w:sz w:val="20"/>
          <w:szCs w:val="20"/>
        </w:rPr>
        <w:fldChar w:fldCharType="begin"/>
      </w:r>
      <w:r w:rsidRPr="00FE1EFD">
        <w:rPr>
          <w:b w:val="0"/>
          <w:color w:val="auto"/>
          <w:sz w:val="20"/>
          <w:szCs w:val="20"/>
          <w:lang w:val="pt-BR"/>
        </w:rPr>
        <w:instrText xml:space="preserve"> SEQ Figura \* ARABIC </w:instrText>
      </w:r>
      <w:r w:rsidRPr="00FE1EFD">
        <w:rPr>
          <w:b w:val="0"/>
          <w:color w:val="auto"/>
          <w:sz w:val="20"/>
          <w:szCs w:val="20"/>
        </w:rPr>
        <w:fldChar w:fldCharType="separate"/>
      </w:r>
      <w:r w:rsidR="00B76CEC">
        <w:rPr>
          <w:b w:val="0"/>
          <w:noProof/>
          <w:color w:val="auto"/>
          <w:sz w:val="20"/>
          <w:szCs w:val="20"/>
          <w:lang w:val="pt-BR"/>
        </w:rPr>
        <w:t>1</w:t>
      </w:r>
      <w:r w:rsidRPr="00FE1EFD">
        <w:rPr>
          <w:b w:val="0"/>
          <w:color w:val="auto"/>
          <w:sz w:val="20"/>
          <w:szCs w:val="20"/>
        </w:rPr>
        <w:fldChar w:fldCharType="end"/>
      </w:r>
      <w:r w:rsidRPr="00FE1EFD">
        <w:rPr>
          <w:b w:val="0"/>
          <w:color w:val="auto"/>
          <w:sz w:val="20"/>
          <w:szCs w:val="20"/>
          <w:lang w:val="pt-BR"/>
        </w:rPr>
        <w:t xml:space="preserve"> – </w:t>
      </w:r>
      <w:r w:rsidR="00A40521">
        <w:rPr>
          <w:b w:val="0"/>
          <w:color w:val="auto"/>
          <w:sz w:val="20"/>
          <w:szCs w:val="20"/>
          <w:lang w:val="pt-BR"/>
        </w:rPr>
        <w:t>Modelagem</w:t>
      </w:r>
      <w:r w:rsidRPr="00FE1EFD">
        <w:rPr>
          <w:b w:val="0"/>
          <w:color w:val="auto"/>
          <w:sz w:val="20"/>
          <w:szCs w:val="20"/>
          <w:lang w:val="pt-BR"/>
        </w:rPr>
        <w:t xml:space="preserve"> de um neurônio</w:t>
      </w:r>
      <w:r w:rsidR="00A40521">
        <w:rPr>
          <w:b w:val="0"/>
          <w:color w:val="auto"/>
          <w:sz w:val="20"/>
          <w:szCs w:val="20"/>
          <w:lang w:val="pt-BR"/>
        </w:rPr>
        <w:t>.</w:t>
      </w:r>
    </w:p>
    <w:p w14:paraId="66C1EC3F" w14:textId="77777777" w:rsidR="00117FF3" w:rsidRPr="00610811" w:rsidRDefault="00117FF3" w:rsidP="00610811">
      <w:pPr>
        <w:pStyle w:val="sectionhead1"/>
        <w:numPr>
          <w:ilvl w:val="0"/>
          <w:numId w:val="0"/>
        </w:numPr>
        <w:tabs>
          <w:tab w:val="left" w:pos="-284"/>
          <w:tab w:val="right" w:pos="5094"/>
        </w:tabs>
        <w:suppressAutoHyphens/>
        <w:spacing w:before="0" w:after="0" w:line="240" w:lineRule="auto"/>
        <w:ind w:left="720" w:firstLine="170"/>
        <w:jc w:val="left"/>
        <w:rPr>
          <w:lang w:val="pt-BR"/>
        </w:rPr>
      </w:pPr>
    </w:p>
    <w:p w14:paraId="38911DF4" w14:textId="77777777" w:rsidR="003B7D8D" w:rsidRDefault="003B7D8D" w:rsidP="003B7D8D">
      <w:pPr>
        <w:pStyle w:val="sectionhead1"/>
        <w:numPr>
          <w:ilvl w:val="0"/>
          <w:numId w:val="32"/>
        </w:numPr>
        <w:tabs>
          <w:tab w:val="left" w:pos="-284"/>
          <w:tab w:val="right" w:pos="5094"/>
        </w:tabs>
        <w:spacing w:before="0" w:after="0"/>
        <w:rPr>
          <w:lang w:val="pt-BR"/>
        </w:rPr>
      </w:pPr>
      <w:r>
        <w:rPr>
          <w:lang w:val="pt-BR"/>
        </w:rPr>
        <w:t>Objetivos</w:t>
      </w:r>
    </w:p>
    <w:p w14:paraId="3236F727" w14:textId="77777777" w:rsidR="00610811" w:rsidRDefault="00610811" w:rsidP="00610811">
      <w:pPr>
        <w:pStyle w:val="sectionhead1"/>
        <w:numPr>
          <w:ilvl w:val="0"/>
          <w:numId w:val="0"/>
        </w:numPr>
        <w:tabs>
          <w:tab w:val="left" w:pos="-284"/>
          <w:tab w:val="right" w:pos="5094"/>
        </w:tabs>
        <w:spacing w:before="0" w:after="0"/>
        <w:ind w:left="720"/>
        <w:jc w:val="both"/>
        <w:rPr>
          <w:lang w:val="pt-BR"/>
        </w:rPr>
      </w:pPr>
    </w:p>
    <w:p w14:paraId="01B46106" w14:textId="08F4060B" w:rsidR="004129E4" w:rsidRDefault="004129E4" w:rsidP="00E4341E">
      <w:pPr>
        <w:autoSpaceDE w:val="0"/>
        <w:autoSpaceDN w:val="0"/>
        <w:adjustRightInd w:val="0"/>
        <w:rPr>
          <w:lang w:val="pt-BR"/>
        </w:rPr>
      </w:pPr>
      <w:r w:rsidRPr="004129E4">
        <w:rPr>
          <w:color w:val="000000"/>
          <w:lang w:val="pt-BR" w:eastAsia="pt-BR"/>
        </w:rPr>
        <w:t xml:space="preserve">Essa </w:t>
      </w:r>
      <w:r>
        <w:rPr>
          <w:color w:val="000000"/>
          <w:lang w:val="pt-BR" w:eastAsia="pt-BR"/>
        </w:rPr>
        <w:t xml:space="preserve">prática tem como objetivo, o entendimento do modelo de neurônio de </w:t>
      </w:r>
      <w:proofErr w:type="spellStart"/>
      <w:r w:rsidRPr="00207576">
        <w:rPr>
          <w:i/>
          <w:iCs/>
          <w:lang w:val="pt-BR"/>
        </w:rPr>
        <w:t>McCulloch-Pitts</w:t>
      </w:r>
      <w:proofErr w:type="spellEnd"/>
      <w:r w:rsidR="00A40521">
        <w:rPr>
          <w:lang w:val="pt-BR"/>
        </w:rPr>
        <w:t>,</w:t>
      </w:r>
      <w:r>
        <w:rPr>
          <w:lang w:val="pt-BR"/>
        </w:rPr>
        <w:t xml:space="preserve"> implementação de funções</w:t>
      </w:r>
      <w:r w:rsidR="008F543D">
        <w:rPr>
          <w:lang w:val="pt-BR"/>
        </w:rPr>
        <w:t xml:space="preserve">, tais como </w:t>
      </w:r>
      <w:r w:rsidR="008F543D" w:rsidRPr="00207576">
        <w:rPr>
          <w:i/>
          <w:iCs/>
          <w:lang w:val="pt-BR"/>
        </w:rPr>
        <w:t>“sum”</w:t>
      </w:r>
      <w:r w:rsidR="008F543D">
        <w:rPr>
          <w:lang w:val="pt-BR"/>
        </w:rPr>
        <w:t xml:space="preserve"> e </w:t>
      </w:r>
      <w:r w:rsidR="008F543D" w:rsidRPr="00207576">
        <w:rPr>
          <w:i/>
          <w:iCs/>
          <w:lang w:val="pt-BR"/>
        </w:rPr>
        <w:t>“</w:t>
      </w:r>
      <w:proofErr w:type="spellStart"/>
      <w:r w:rsidR="008F543D" w:rsidRPr="00207576">
        <w:rPr>
          <w:i/>
          <w:iCs/>
          <w:lang w:val="pt-BR"/>
        </w:rPr>
        <w:t>hardlim</w:t>
      </w:r>
      <w:proofErr w:type="spellEnd"/>
      <w:r w:rsidR="008F543D" w:rsidRPr="00207576">
        <w:rPr>
          <w:i/>
          <w:iCs/>
          <w:lang w:val="pt-BR"/>
        </w:rPr>
        <w:t>”</w:t>
      </w:r>
      <w:r w:rsidR="00A40521">
        <w:rPr>
          <w:lang w:val="pt-BR"/>
        </w:rPr>
        <w:t xml:space="preserve"> </w:t>
      </w:r>
      <w:r w:rsidR="00207576">
        <w:rPr>
          <w:lang w:val="pt-BR"/>
        </w:rPr>
        <w:t>e treinar</w:t>
      </w:r>
      <w:r w:rsidR="00A40521">
        <w:rPr>
          <w:lang w:val="pt-BR"/>
        </w:rPr>
        <w:t xml:space="preserve"> um neurônio para análise de crédito.</w:t>
      </w:r>
    </w:p>
    <w:p w14:paraId="14988A19" w14:textId="77777777" w:rsidR="002D6D16" w:rsidRDefault="002D6D16" w:rsidP="00E4341E">
      <w:pPr>
        <w:autoSpaceDE w:val="0"/>
        <w:autoSpaceDN w:val="0"/>
        <w:adjustRightInd w:val="0"/>
        <w:rPr>
          <w:lang w:val="pt-BR"/>
        </w:rPr>
      </w:pPr>
    </w:p>
    <w:p w14:paraId="53746EF1" w14:textId="77777777" w:rsidR="00117FF3" w:rsidRDefault="00117FF3" w:rsidP="003B7D8D">
      <w:pPr>
        <w:pStyle w:val="sectionhead1"/>
        <w:numPr>
          <w:ilvl w:val="0"/>
          <w:numId w:val="0"/>
        </w:numPr>
        <w:tabs>
          <w:tab w:val="left" w:pos="-284"/>
          <w:tab w:val="right" w:pos="5094"/>
        </w:tabs>
        <w:spacing w:before="0" w:after="0"/>
        <w:ind w:left="720" w:hanging="720"/>
        <w:jc w:val="left"/>
        <w:rPr>
          <w:lang w:val="pt-BR"/>
        </w:rPr>
      </w:pPr>
    </w:p>
    <w:p w14:paraId="34D0E333" w14:textId="77777777" w:rsidR="001A4991" w:rsidRDefault="00D34812" w:rsidP="00647C48">
      <w:pPr>
        <w:pStyle w:val="sectionhead1"/>
        <w:numPr>
          <w:ilvl w:val="0"/>
          <w:numId w:val="32"/>
        </w:numPr>
        <w:tabs>
          <w:tab w:val="left" w:pos="-284"/>
          <w:tab w:val="right" w:pos="5094"/>
        </w:tabs>
        <w:suppressAutoHyphens/>
        <w:spacing w:before="0" w:after="0"/>
        <w:rPr>
          <w:lang w:val="pt-BR"/>
        </w:rPr>
      </w:pPr>
      <w:r>
        <w:rPr>
          <w:lang w:val="pt-BR"/>
        </w:rPr>
        <w:t>Materiais e Métodos</w:t>
      </w:r>
    </w:p>
    <w:p w14:paraId="4CA8F896" w14:textId="77777777" w:rsidR="00647C48" w:rsidRPr="00647C48" w:rsidRDefault="00647C48" w:rsidP="00647C48">
      <w:pPr>
        <w:pStyle w:val="sectionhead1"/>
        <w:numPr>
          <w:ilvl w:val="0"/>
          <w:numId w:val="0"/>
        </w:numPr>
        <w:tabs>
          <w:tab w:val="left" w:pos="-284"/>
          <w:tab w:val="right" w:pos="5094"/>
        </w:tabs>
        <w:suppressAutoHyphens/>
        <w:spacing w:before="0" w:after="0"/>
        <w:ind w:left="720"/>
        <w:jc w:val="both"/>
        <w:rPr>
          <w:lang w:val="pt-BR"/>
        </w:rPr>
      </w:pPr>
    </w:p>
    <w:p w14:paraId="24C6AAF8" w14:textId="77777777" w:rsidR="008A3310" w:rsidRDefault="001A4991" w:rsidP="00E40FAA">
      <w:pPr>
        <w:pStyle w:val="text"/>
        <w:tabs>
          <w:tab w:val="left" w:pos="567"/>
          <w:tab w:val="right" w:pos="5094"/>
        </w:tabs>
        <w:rPr>
          <w:lang w:val="pt-BR"/>
        </w:rPr>
      </w:pPr>
      <w:r w:rsidRPr="001A4991">
        <w:rPr>
          <w:color w:val="000000"/>
          <w:sz w:val="24"/>
          <w:szCs w:val="24"/>
          <w:lang w:val="pt-BR" w:eastAsia="pt-BR"/>
        </w:rPr>
        <w:t xml:space="preserve"> </w:t>
      </w:r>
      <w:r w:rsidRPr="001A4991">
        <w:rPr>
          <w:color w:val="000000"/>
          <w:lang w:val="pt-BR" w:eastAsia="pt-BR"/>
        </w:rPr>
        <w:t xml:space="preserve">Utilizou-se o </w:t>
      </w:r>
      <w:r w:rsidRPr="00207576">
        <w:rPr>
          <w:i/>
          <w:iCs/>
          <w:color w:val="000000"/>
          <w:lang w:val="pt-BR" w:eastAsia="pt-BR"/>
        </w:rPr>
        <w:t xml:space="preserve">software </w:t>
      </w:r>
      <w:proofErr w:type="spellStart"/>
      <w:r w:rsidRPr="00207576">
        <w:rPr>
          <w:i/>
          <w:iCs/>
          <w:color w:val="000000"/>
          <w:lang w:val="pt-BR" w:eastAsia="pt-BR"/>
        </w:rPr>
        <w:t>Matlab</w:t>
      </w:r>
      <w:proofErr w:type="spellEnd"/>
      <w:r w:rsidRPr="001A4991">
        <w:rPr>
          <w:color w:val="000000"/>
          <w:lang w:val="pt-BR" w:eastAsia="pt-BR"/>
        </w:rPr>
        <w:t xml:space="preserve"> para o desenvolvimento da prátic</w:t>
      </w:r>
      <w:r w:rsidR="00E40FAA">
        <w:rPr>
          <w:color w:val="000000"/>
          <w:lang w:val="pt-BR" w:eastAsia="pt-BR"/>
        </w:rPr>
        <w:t>a. Primeiramente,</w:t>
      </w:r>
      <w:r w:rsidR="00E40FAA">
        <w:rPr>
          <w:smallCaps/>
          <w:color w:val="000000"/>
          <w:lang w:val="pt-BR" w:eastAsia="pt-BR"/>
        </w:rPr>
        <w:t xml:space="preserve"> </w:t>
      </w:r>
      <w:r w:rsidR="00207576">
        <w:rPr>
          <w:lang w:val="pt-BR"/>
        </w:rPr>
        <w:t>foi desenvolvida</w:t>
      </w:r>
      <w:r w:rsidR="00E40FAA">
        <w:rPr>
          <w:lang w:val="pt-BR"/>
        </w:rPr>
        <w:t xml:space="preserve"> uma função para criar </w:t>
      </w:r>
      <w:r w:rsidR="00647C48">
        <w:rPr>
          <w:lang w:val="pt-BR"/>
        </w:rPr>
        <w:t xml:space="preserve">um neurônio de </w:t>
      </w:r>
      <w:proofErr w:type="spellStart"/>
      <w:r w:rsidR="00647C48">
        <w:rPr>
          <w:lang w:val="pt-BR"/>
        </w:rPr>
        <w:t>McCulloch-Pitts</w:t>
      </w:r>
      <w:proofErr w:type="spellEnd"/>
      <w:r w:rsidR="00647C48">
        <w:rPr>
          <w:lang w:val="pt-BR"/>
        </w:rPr>
        <w:t xml:space="preserve">. </w:t>
      </w:r>
    </w:p>
    <w:p w14:paraId="09558343" w14:textId="52FAEF98" w:rsidR="00E40FAA" w:rsidRDefault="00647C48" w:rsidP="00E40FAA">
      <w:pPr>
        <w:pStyle w:val="text"/>
        <w:tabs>
          <w:tab w:val="left" w:pos="567"/>
          <w:tab w:val="right" w:pos="5094"/>
        </w:tabs>
        <w:rPr>
          <w:lang w:val="pt-BR"/>
        </w:rPr>
      </w:pPr>
      <w:r>
        <w:rPr>
          <w:lang w:val="pt-BR"/>
        </w:rPr>
        <w:t>E</w:t>
      </w:r>
      <w:r w:rsidR="00E40FAA">
        <w:rPr>
          <w:lang w:val="pt-BR"/>
        </w:rPr>
        <w:t xml:space="preserve">ssa função </w:t>
      </w:r>
      <w:r>
        <w:rPr>
          <w:lang w:val="pt-BR"/>
        </w:rPr>
        <w:t>recebe</w:t>
      </w:r>
      <w:r w:rsidR="00E40FAA">
        <w:rPr>
          <w:lang w:val="pt-BR"/>
        </w:rPr>
        <w:t xml:space="preserve"> os vetores de entradas, pesos e o potencial de ação (bias)</w:t>
      </w:r>
      <w:r w:rsidR="008A3310">
        <w:rPr>
          <w:lang w:val="pt-BR"/>
        </w:rPr>
        <w:t xml:space="preserve"> e a</w:t>
      </w:r>
      <w:r w:rsidR="00E40FAA">
        <w:rPr>
          <w:lang w:val="pt-BR"/>
        </w:rPr>
        <w:t xml:space="preserve"> parti</w:t>
      </w:r>
      <w:r w:rsidR="00207576">
        <w:rPr>
          <w:lang w:val="pt-BR"/>
        </w:rPr>
        <w:t>r</w:t>
      </w:r>
      <w:r w:rsidR="00E40FAA">
        <w:rPr>
          <w:lang w:val="pt-BR"/>
        </w:rPr>
        <w:t xml:space="preserve"> desses valores</w:t>
      </w:r>
      <w:r>
        <w:rPr>
          <w:lang w:val="pt-BR"/>
        </w:rPr>
        <w:t xml:space="preserve"> retorna</w:t>
      </w:r>
      <w:r w:rsidR="00E40FAA">
        <w:rPr>
          <w:lang w:val="pt-BR"/>
        </w:rPr>
        <w:t xml:space="preserve"> a saída calculada.</w:t>
      </w:r>
      <w:r w:rsidR="00F941B5">
        <w:rPr>
          <w:lang w:val="pt-BR"/>
        </w:rPr>
        <w:t xml:space="preserve"> A função utilizada nessa implementação foi “</w:t>
      </w:r>
      <w:proofErr w:type="spellStart"/>
      <w:r w:rsidR="00F941B5">
        <w:rPr>
          <w:lang w:val="pt-BR"/>
        </w:rPr>
        <w:t>hardlim</w:t>
      </w:r>
      <w:proofErr w:type="spellEnd"/>
      <w:r w:rsidR="00F941B5">
        <w:rPr>
          <w:lang w:val="pt-BR"/>
        </w:rPr>
        <w:t>”.</w:t>
      </w:r>
    </w:p>
    <w:p w14:paraId="309962FA" w14:textId="61AECCF9" w:rsidR="00456037" w:rsidRDefault="008A3310" w:rsidP="00F941B5">
      <w:pPr>
        <w:pStyle w:val="text"/>
        <w:tabs>
          <w:tab w:val="left" w:pos="567"/>
          <w:tab w:val="right" w:pos="5094"/>
        </w:tabs>
        <w:rPr>
          <w:lang w:val="pt-BR"/>
        </w:rPr>
      </w:pPr>
      <w:r>
        <w:rPr>
          <w:lang w:val="pt-BR"/>
        </w:rPr>
        <w:t>Em sequência</w:t>
      </w:r>
      <w:r w:rsidR="00F941B5">
        <w:rPr>
          <w:lang w:val="pt-BR"/>
        </w:rPr>
        <w:t xml:space="preserve">, utilizando o neurônio anterior, foi </w:t>
      </w:r>
      <w:r>
        <w:rPr>
          <w:lang w:val="pt-BR"/>
        </w:rPr>
        <w:t xml:space="preserve">feita uma </w:t>
      </w:r>
      <w:r w:rsidR="00F941B5">
        <w:rPr>
          <w:lang w:val="pt-BR"/>
        </w:rPr>
        <w:t xml:space="preserve">modificado </w:t>
      </w:r>
      <w:r>
        <w:rPr>
          <w:lang w:val="pt-BR"/>
        </w:rPr>
        <w:t>n</w:t>
      </w:r>
      <w:r w:rsidR="00F941B5">
        <w:rPr>
          <w:lang w:val="pt-BR"/>
        </w:rPr>
        <w:t xml:space="preserve">os pesos e </w:t>
      </w:r>
      <w:r>
        <w:rPr>
          <w:lang w:val="pt-BR"/>
        </w:rPr>
        <w:t>n</w:t>
      </w:r>
      <w:r w:rsidR="00F941B5">
        <w:rPr>
          <w:lang w:val="pt-BR"/>
        </w:rPr>
        <w:t xml:space="preserve">o bias de tal forma que </w:t>
      </w:r>
      <w:r>
        <w:rPr>
          <w:lang w:val="pt-BR"/>
        </w:rPr>
        <w:t xml:space="preserve">o mesmo </w:t>
      </w:r>
      <w:r w:rsidR="00F941B5">
        <w:rPr>
          <w:lang w:val="pt-BR"/>
        </w:rPr>
        <w:t>fosse capaz de emular a</w:t>
      </w:r>
      <w:r>
        <w:rPr>
          <w:lang w:val="pt-BR"/>
        </w:rPr>
        <w:t>s</w:t>
      </w:r>
      <w:r w:rsidR="00F941B5">
        <w:rPr>
          <w:lang w:val="pt-BR"/>
        </w:rPr>
        <w:t xml:space="preserve"> funç</w:t>
      </w:r>
      <w:r>
        <w:rPr>
          <w:lang w:val="pt-BR"/>
        </w:rPr>
        <w:t>ões</w:t>
      </w:r>
      <w:r w:rsidR="00F941B5">
        <w:rPr>
          <w:lang w:val="pt-BR"/>
        </w:rPr>
        <w:t xml:space="preserve"> logica</w:t>
      </w:r>
      <w:r>
        <w:rPr>
          <w:lang w:val="pt-BR"/>
        </w:rPr>
        <w:t>s</w:t>
      </w:r>
      <w:r w:rsidR="00F941B5">
        <w:rPr>
          <w:lang w:val="pt-BR"/>
        </w:rPr>
        <w:t xml:space="preserve"> </w:t>
      </w:r>
      <w:r>
        <w:rPr>
          <w:lang w:val="pt-BR"/>
        </w:rPr>
        <w:t>NAND, OR</w:t>
      </w:r>
      <w:r w:rsidR="00F941B5">
        <w:rPr>
          <w:lang w:val="pt-BR"/>
        </w:rPr>
        <w:t xml:space="preserve"> e XOR. </w:t>
      </w:r>
    </w:p>
    <w:p w14:paraId="0776EF29" w14:textId="3082DE99" w:rsidR="00456037" w:rsidRDefault="008A3310" w:rsidP="00456037">
      <w:pPr>
        <w:pStyle w:val="text"/>
        <w:tabs>
          <w:tab w:val="left" w:pos="567"/>
          <w:tab w:val="right" w:pos="5094"/>
        </w:tabs>
        <w:rPr>
          <w:lang w:val="pt-BR"/>
        </w:rPr>
      </w:pPr>
      <w:r>
        <w:rPr>
          <w:lang w:val="pt-BR"/>
        </w:rPr>
        <w:t>P</w:t>
      </w:r>
      <w:r w:rsidR="00456037">
        <w:rPr>
          <w:lang w:val="pt-BR"/>
        </w:rPr>
        <w:t>or fim, utilizando um modelo de tomada de decisão, feito pelo um especialista em análise de crédito, foi criado um neurônio para realizar algumas classificações e em se</w:t>
      </w:r>
      <w:r>
        <w:rPr>
          <w:lang w:val="pt-BR"/>
        </w:rPr>
        <w:t>quência realizar uma</w:t>
      </w:r>
      <w:r w:rsidR="00456037">
        <w:rPr>
          <w:lang w:val="pt-BR"/>
        </w:rPr>
        <w:t xml:space="preserve"> </w:t>
      </w:r>
      <w:r w:rsidR="00A157E7">
        <w:rPr>
          <w:lang w:val="pt-BR"/>
        </w:rPr>
        <w:t>análise</w:t>
      </w:r>
      <w:r w:rsidR="00456037">
        <w:rPr>
          <w:lang w:val="pt-BR"/>
        </w:rPr>
        <w:t xml:space="preserve"> </w:t>
      </w:r>
      <w:r>
        <w:rPr>
          <w:lang w:val="pt-BR"/>
        </w:rPr>
        <w:t>de</w:t>
      </w:r>
      <w:r w:rsidR="00456037">
        <w:rPr>
          <w:lang w:val="pt-BR"/>
        </w:rPr>
        <w:t xml:space="preserve"> crédito para 3 (três) colegas d</w:t>
      </w:r>
      <w:r>
        <w:rPr>
          <w:lang w:val="pt-BR"/>
        </w:rPr>
        <w:t>e</w:t>
      </w:r>
      <w:r w:rsidR="00456037">
        <w:rPr>
          <w:lang w:val="pt-BR"/>
        </w:rPr>
        <w:t xml:space="preserve"> turma.</w:t>
      </w:r>
      <w:r w:rsidR="00A157E7">
        <w:rPr>
          <w:lang w:val="pt-BR"/>
        </w:rPr>
        <w:t xml:space="preserve"> </w:t>
      </w:r>
    </w:p>
    <w:p w14:paraId="27A24F9A" w14:textId="0E3FA9DB" w:rsidR="00A157E7" w:rsidRDefault="00A157E7" w:rsidP="00456037">
      <w:pPr>
        <w:pStyle w:val="text"/>
        <w:tabs>
          <w:tab w:val="left" w:pos="567"/>
          <w:tab w:val="right" w:pos="5094"/>
        </w:tabs>
        <w:rPr>
          <w:lang w:val="pt-BR"/>
        </w:rPr>
      </w:pPr>
      <w:r>
        <w:rPr>
          <w:lang w:val="pt-BR"/>
        </w:rPr>
        <w:t>Visando diminuir a carga computacional e melhorar a precisão do treinamento, os dados foram normalizados seguindo a regra: valor a se</w:t>
      </w:r>
      <w:r w:rsidR="002D6D16">
        <w:rPr>
          <w:lang w:val="pt-BR"/>
        </w:rPr>
        <w:t>r</w:t>
      </w:r>
      <w:r>
        <w:rPr>
          <w:lang w:val="pt-BR"/>
        </w:rPr>
        <w:t xml:space="preserve"> normaliza</w:t>
      </w:r>
      <w:r w:rsidR="002D6D16">
        <w:rPr>
          <w:lang w:val="pt-BR"/>
        </w:rPr>
        <w:t>do</w:t>
      </w:r>
      <w:r>
        <w:rPr>
          <w:lang w:val="pt-BR"/>
        </w:rPr>
        <w:t xml:space="preserve"> </w:t>
      </w:r>
      <w:r w:rsidR="002D6D16">
        <w:rPr>
          <w:lang w:val="pt-BR"/>
        </w:rPr>
        <w:t>menos valor mínimo divido</w:t>
      </w:r>
      <w:r>
        <w:rPr>
          <w:lang w:val="pt-BR"/>
        </w:rPr>
        <w:t xml:space="preserve"> pela diferença entre o máximo e o mínimo de </w:t>
      </w:r>
      <w:r w:rsidR="002D6D16">
        <w:rPr>
          <w:lang w:val="pt-BR"/>
        </w:rPr>
        <w:t>seu grupo</w:t>
      </w:r>
      <w:r>
        <w:rPr>
          <w:lang w:val="pt-BR"/>
        </w:rPr>
        <w:t>.</w:t>
      </w:r>
    </w:p>
    <w:p w14:paraId="78C19F4E" w14:textId="77777777" w:rsidR="001A4991" w:rsidRDefault="001A4991" w:rsidP="00456037">
      <w:pPr>
        <w:pStyle w:val="text"/>
        <w:tabs>
          <w:tab w:val="left" w:pos="567"/>
          <w:tab w:val="right" w:pos="5094"/>
        </w:tabs>
        <w:ind w:firstLine="0"/>
        <w:rPr>
          <w:lang w:val="pt-BR"/>
        </w:rPr>
      </w:pPr>
    </w:p>
    <w:p w14:paraId="37096202" w14:textId="77777777" w:rsidR="00A237BA" w:rsidRDefault="00B53FBF" w:rsidP="00C11C28">
      <w:pPr>
        <w:pStyle w:val="sectionhead1"/>
        <w:numPr>
          <w:ilvl w:val="0"/>
          <w:numId w:val="32"/>
        </w:numPr>
        <w:tabs>
          <w:tab w:val="left" w:pos="-284"/>
          <w:tab w:val="right" w:pos="5094"/>
        </w:tabs>
        <w:suppressAutoHyphens/>
        <w:spacing w:before="0" w:after="0"/>
        <w:rPr>
          <w:lang w:val="pt-BR"/>
        </w:rPr>
      </w:pPr>
      <w:r>
        <w:rPr>
          <w:lang w:val="pt-BR"/>
        </w:rPr>
        <w:t>Resultados e aná</w:t>
      </w:r>
      <w:r w:rsidR="00D34812">
        <w:rPr>
          <w:lang w:val="pt-BR"/>
        </w:rPr>
        <w:t>lises</w:t>
      </w:r>
    </w:p>
    <w:p w14:paraId="7E01A523" w14:textId="77777777" w:rsidR="00EF0112" w:rsidRDefault="00EF0112" w:rsidP="00EF0112">
      <w:pPr>
        <w:pStyle w:val="sectionhead1"/>
        <w:numPr>
          <w:ilvl w:val="0"/>
          <w:numId w:val="0"/>
        </w:numPr>
        <w:tabs>
          <w:tab w:val="left" w:pos="-284"/>
          <w:tab w:val="right" w:pos="5094"/>
        </w:tabs>
        <w:suppressAutoHyphens/>
        <w:spacing w:before="0" w:after="0"/>
        <w:ind w:left="720" w:hanging="720"/>
        <w:jc w:val="left"/>
        <w:rPr>
          <w:lang w:val="pt-BR"/>
        </w:rPr>
      </w:pPr>
    </w:p>
    <w:p w14:paraId="20293BAF" w14:textId="508A348B" w:rsidR="005A1157" w:rsidRDefault="005A1157" w:rsidP="005A1157">
      <w:pPr>
        <w:rPr>
          <w:lang w:val="pt-BR"/>
        </w:rPr>
      </w:pPr>
      <w:r>
        <w:rPr>
          <w:lang w:val="pt-BR"/>
        </w:rPr>
        <w:t xml:space="preserve">Inicialmente foi implementada função referente ao neurônio que apresentasse como saída valores binários em função de três parâmetros: vetor de entradas, vetor de pesos e bias. </w:t>
      </w:r>
    </w:p>
    <w:p w14:paraId="68E367BD" w14:textId="1F2022A5" w:rsidR="007B1CFA" w:rsidRDefault="005A1157" w:rsidP="005A1157">
      <w:pPr>
        <w:rPr>
          <w:lang w:val="pt-BR"/>
        </w:rPr>
      </w:pPr>
      <w:r>
        <w:rPr>
          <w:lang w:val="pt-BR"/>
        </w:rPr>
        <w:t xml:space="preserve">Foi utilizada a função </w:t>
      </w:r>
      <w:proofErr w:type="spellStart"/>
      <w:r w:rsidRPr="005A1157">
        <w:rPr>
          <w:i/>
          <w:lang w:val="pt-BR"/>
        </w:rPr>
        <w:t>hardli</w:t>
      </w:r>
      <w:r w:rsidR="00207576">
        <w:rPr>
          <w:i/>
          <w:lang w:val="pt-BR"/>
        </w:rPr>
        <w:t>m</w:t>
      </w:r>
      <w:proofErr w:type="spellEnd"/>
      <w:r>
        <w:rPr>
          <w:lang w:val="pt-BR"/>
        </w:rPr>
        <w:t xml:space="preserve"> que recebia como parâmetros </w:t>
      </w:r>
      <w:r w:rsidR="00224099">
        <w:rPr>
          <w:lang w:val="pt-BR"/>
        </w:rPr>
        <w:t>o</w:t>
      </w:r>
      <w:r>
        <w:rPr>
          <w:lang w:val="pt-BR"/>
        </w:rPr>
        <w:t xml:space="preserve"> soma</w:t>
      </w:r>
      <w:r w:rsidR="00224099">
        <w:rPr>
          <w:lang w:val="pt-BR"/>
        </w:rPr>
        <w:t>tório</w:t>
      </w:r>
      <w:r>
        <w:rPr>
          <w:lang w:val="pt-BR"/>
        </w:rPr>
        <w:t xml:space="preserve"> do</w:t>
      </w:r>
      <w:r w:rsidR="00224099">
        <w:rPr>
          <w:lang w:val="pt-BR"/>
        </w:rPr>
        <w:t xml:space="preserve">s pesos associados à respectiva entrada. </w:t>
      </w:r>
      <w:r w:rsidR="008A3310">
        <w:rPr>
          <w:lang w:val="pt-BR"/>
        </w:rPr>
        <w:t xml:space="preserve">Definiu-se </w:t>
      </w:r>
      <w:proofErr w:type="gramStart"/>
      <w:r w:rsidR="00207576">
        <w:rPr>
          <w:lang w:val="pt-BR"/>
        </w:rPr>
        <w:t>o bias</w:t>
      </w:r>
      <w:proofErr w:type="gramEnd"/>
      <w:r w:rsidR="00224099">
        <w:rPr>
          <w:lang w:val="pt-BR"/>
        </w:rPr>
        <w:t xml:space="preserve"> como </w:t>
      </w:r>
      <w:r w:rsidR="00207576">
        <w:rPr>
          <w:lang w:val="pt-BR"/>
        </w:rPr>
        <w:t xml:space="preserve">- </w:t>
      </w:r>
      <w:r w:rsidR="008A3310">
        <w:rPr>
          <w:lang w:val="pt-BR"/>
        </w:rPr>
        <w:t>1</w:t>
      </w:r>
      <w:r w:rsidR="00224099">
        <w:rPr>
          <w:lang w:val="pt-BR"/>
        </w:rPr>
        <w:t>.</w:t>
      </w:r>
    </w:p>
    <w:p w14:paraId="770F9C37" w14:textId="586A8B8C" w:rsidR="00224099" w:rsidRDefault="00224099" w:rsidP="005A1157">
      <w:pPr>
        <w:rPr>
          <w:lang w:val="pt-BR"/>
        </w:rPr>
      </w:pPr>
      <w:r>
        <w:rPr>
          <w:lang w:val="pt-BR"/>
        </w:rPr>
        <w:t xml:space="preserve">Posteriormente foi implementado um algoritmo o qual modificava o valor referente aos pesos,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w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, em função de valores aleatórios considerando, de forma que fossem determinadas as saídas referentes às funções NAND, OR e XOR de duas entradas, sendo obtida, ainda, a reta de separação da função lógica representada.</w:t>
      </w:r>
    </w:p>
    <w:p w14:paraId="3F052612" w14:textId="77777777" w:rsidR="002D6D16" w:rsidRDefault="00224099" w:rsidP="002D6D16">
      <w:pPr>
        <w:rPr>
          <w:lang w:val="pt-BR"/>
        </w:rPr>
      </w:pPr>
      <w:r>
        <w:rPr>
          <w:lang w:val="pt-BR"/>
        </w:rPr>
        <w:t xml:space="preserve">Na Fig. </w:t>
      </w:r>
      <w:r w:rsidR="008A3310">
        <w:rPr>
          <w:lang w:val="pt-BR"/>
        </w:rPr>
        <w:t>2</w:t>
      </w:r>
      <w:r>
        <w:rPr>
          <w:lang w:val="pt-BR"/>
        </w:rPr>
        <w:t xml:space="preserve"> encontra-se representada a saída referente à função lógica NAND. Os pesos encontrados foram </w:t>
      </w:r>
      <m:oMath>
        <m:r>
          <w:rPr>
            <w:rFonts w:ascii="Cambria Math" w:hAnsi="Cambria Math"/>
            <w:lang w:val="pt-BR"/>
          </w:rPr>
          <m:t>w = [-0,9 -0,9]</m:t>
        </m:r>
      </m:oMath>
      <w:r w:rsidR="00595B2A">
        <w:rPr>
          <w:lang w:val="pt-BR"/>
        </w:rPr>
        <w:t xml:space="preserve"> e bias igual a 1</w:t>
      </w:r>
      <w:r>
        <w:rPr>
          <w:lang w:val="pt-BR"/>
        </w:rPr>
        <w:t>. Em relação à porta OR</w:t>
      </w:r>
      <w:r w:rsidR="008A3310">
        <w:rPr>
          <w:lang w:val="pt-BR"/>
        </w:rPr>
        <w:t>, Fig. 3,</w:t>
      </w:r>
      <w:r>
        <w:rPr>
          <w:lang w:val="pt-BR"/>
        </w:rPr>
        <w:t xml:space="preserve"> os pesos encontrados foram </w:t>
      </w:r>
      <m:oMath>
        <m:r>
          <w:rPr>
            <w:rFonts w:ascii="Cambria Math" w:hAnsi="Cambria Math"/>
            <w:lang w:val="pt-BR"/>
          </w:rPr>
          <m:t>wi = [0,9 0,9] e bias igual a - 0,8</m:t>
        </m:r>
      </m:oMath>
      <w:r w:rsidR="00867B93">
        <w:rPr>
          <w:lang w:val="pt-BR"/>
        </w:rPr>
        <w:t>. Para a lógica XOR</w:t>
      </w:r>
      <w:r w:rsidR="008A3310">
        <w:rPr>
          <w:lang w:val="pt-BR"/>
        </w:rPr>
        <w:t>, Fig. 4,</w:t>
      </w:r>
      <w:r w:rsidR="0052412E">
        <w:rPr>
          <w:lang w:val="pt-BR"/>
        </w:rPr>
        <w:t xml:space="preserve"> não foi possível obter</w:t>
      </w:r>
      <w:r w:rsidR="00867B93">
        <w:rPr>
          <w:lang w:val="pt-BR"/>
        </w:rPr>
        <w:t xml:space="preserve"> os pesos </w:t>
      </w:r>
      <w:r w:rsidR="0052412E">
        <w:rPr>
          <w:lang w:val="pt-BR"/>
        </w:rPr>
        <w:t xml:space="preserve">associados à saída requerida, </w:t>
      </w:r>
      <w:r w:rsidR="00595B2A">
        <w:rPr>
          <w:lang w:val="pt-BR"/>
        </w:rPr>
        <w:t>uma vez que a saída não é linearmente separável.</w:t>
      </w:r>
    </w:p>
    <w:p w14:paraId="0621CDC0" w14:textId="77777777" w:rsidR="007B1CFA" w:rsidRPr="005A1157" w:rsidRDefault="00595B2A" w:rsidP="002D6D16">
      <w:pPr>
        <w:jc w:val="center"/>
        <w:rPr>
          <w:lang w:val="pt-BR"/>
        </w:rPr>
      </w:pPr>
      <w:r w:rsidRPr="00595B2A">
        <w:rPr>
          <w:noProof/>
          <w:lang w:val="pt-BR"/>
        </w:rPr>
        <w:lastRenderedPageBreak/>
        <w:drawing>
          <wp:inline distT="0" distB="0" distL="0" distR="0" wp14:anchorId="071A1283" wp14:editId="682ACBD7">
            <wp:extent cx="3086100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" t="-116" r="-19" b="144"/>
                    <a:stretch/>
                  </pic:blipFill>
                  <pic:spPr bwMode="auto">
                    <a:xfrm>
                      <a:off x="0" y="0"/>
                      <a:ext cx="3139428" cy="235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EE855" w14:textId="789DFAFD" w:rsidR="007B1CFA" w:rsidRDefault="007B1CFA" w:rsidP="007B1CFA">
      <w:pPr>
        <w:pStyle w:val="Legenda"/>
        <w:jc w:val="center"/>
        <w:rPr>
          <w:color w:val="auto"/>
          <w:lang w:val="pt-BR"/>
        </w:rPr>
      </w:pPr>
      <w:r w:rsidRPr="007B1CFA">
        <w:rPr>
          <w:color w:val="auto"/>
          <w:lang w:val="pt-BR"/>
        </w:rPr>
        <w:t xml:space="preserve">Figura </w:t>
      </w:r>
      <w:r w:rsidR="0094722F" w:rsidRPr="007B1CFA">
        <w:rPr>
          <w:color w:val="auto"/>
        </w:rPr>
        <w:fldChar w:fldCharType="begin"/>
      </w:r>
      <w:r w:rsidRPr="007B1CFA">
        <w:rPr>
          <w:color w:val="auto"/>
          <w:lang w:val="pt-BR"/>
        </w:rPr>
        <w:instrText xml:space="preserve"> SEQ Figura \* ARABIC </w:instrText>
      </w:r>
      <w:r w:rsidR="0094722F" w:rsidRPr="007B1CFA">
        <w:rPr>
          <w:color w:val="auto"/>
        </w:rPr>
        <w:fldChar w:fldCharType="separate"/>
      </w:r>
      <w:r w:rsidR="00B76CEC">
        <w:rPr>
          <w:noProof/>
          <w:color w:val="auto"/>
          <w:lang w:val="pt-BR"/>
        </w:rPr>
        <w:t>2</w:t>
      </w:r>
      <w:r w:rsidR="0094722F" w:rsidRPr="007B1CFA">
        <w:rPr>
          <w:color w:val="auto"/>
        </w:rPr>
        <w:fldChar w:fldCharType="end"/>
      </w:r>
      <w:r w:rsidRPr="007B1CFA">
        <w:rPr>
          <w:color w:val="auto"/>
          <w:lang w:val="pt-BR"/>
        </w:rPr>
        <w:t>. Saída porta lógica NAND</w:t>
      </w:r>
    </w:p>
    <w:p w14:paraId="54938C1A" w14:textId="77777777" w:rsidR="00B76CEC" w:rsidRDefault="00595B2A" w:rsidP="00B76CEC">
      <w:pPr>
        <w:keepNext/>
      </w:pPr>
      <w:r w:rsidRPr="00595B2A">
        <w:rPr>
          <w:noProof/>
          <w:lang w:val="pt-BR"/>
        </w:rPr>
        <w:drawing>
          <wp:inline distT="0" distB="0" distL="0" distR="0" wp14:anchorId="2D467DAC" wp14:editId="4C5EE2C1">
            <wp:extent cx="3234690" cy="24244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645C" w14:textId="30AAB5BD" w:rsidR="00595B2A" w:rsidRPr="00A157E7" w:rsidRDefault="00B76CEC" w:rsidP="00B76CEC">
      <w:pPr>
        <w:pStyle w:val="Legenda"/>
        <w:jc w:val="center"/>
        <w:rPr>
          <w:color w:val="000000" w:themeColor="text1"/>
          <w:lang w:val="pt-BR"/>
        </w:rPr>
      </w:pPr>
      <w:r w:rsidRPr="00A157E7">
        <w:rPr>
          <w:color w:val="000000" w:themeColor="text1"/>
          <w:lang w:val="pt-BR"/>
        </w:rPr>
        <w:t xml:space="preserve">Figura </w:t>
      </w:r>
      <w:r w:rsidRPr="00A157E7">
        <w:rPr>
          <w:color w:val="000000" w:themeColor="text1"/>
          <w:lang w:val="pt-BR"/>
        </w:rPr>
        <w:fldChar w:fldCharType="begin"/>
      </w:r>
      <w:r w:rsidRPr="00A157E7">
        <w:rPr>
          <w:color w:val="000000" w:themeColor="text1"/>
          <w:lang w:val="pt-BR"/>
        </w:rPr>
        <w:instrText xml:space="preserve"> SEQ Figura \* ARABIC </w:instrText>
      </w:r>
      <w:r w:rsidRPr="00A157E7">
        <w:rPr>
          <w:color w:val="000000" w:themeColor="text1"/>
          <w:lang w:val="pt-BR"/>
        </w:rPr>
        <w:fldChar w:fldCharType="separate"/>
      </w:r>
      <w:r w:rsidRPr="00A157E7">
        <w:rPr>
          <w:noProof/>
          <w:color w:val="000000" w:themeColor="text1"/>
          <w:lang w:val="pt-BR"/>
        </w:rPr>
        <w:t>3</w:t>
      </w:r>
      <w:r w:rsidRPr="00A157E7">
        <w:rPr>
          <w:color w:val="000000" w:themeColor="text1"/>
          <w:lang w:val="pt-BR"/>
        </w:rPr>
        <w:fldChar w:fldCharType="end"/>
      </w:r>
      <w:r w:rsidRPr="00A157E7">
        <w:rPr>
          <w:color w:val="000000" w:themeColor="text1"/>
          <w:lang w:val="pt-BR"/>
        </w:rPr>
        <w:t>- Saída porta lógica OR.</w:t>
      </w:r>
    </w:p>
    <w:p w14:paraId="49BAF435" w14:textId="77777777" w:rsidR="00B76CEC" w:rsidRDefault="00595B2A" w:rsidP="00B76CEC">
      <w:pPr>
        <w:keepNext/>
      </w:pPr>
      <w:r w:rsidRPr="00595B2A">
        <w:rPr>
          <w:noProof/>
          <w:lang w:val="pt-BR"/>
        </w:rPr>
        <w:drawing>
          <wp:inline distT="0" distB="0" distL="0" distR="0" wp14:anchorId="517D584E" wp14:editId="2C08101D">
            <wp:extent cx="3234690" cy="2424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F391" w14:textId="4D742C3E" w:rsidR="00595B2A" w:rsidRPr="00B76CEC" w:rsidRDefault="00B76CEC" w:rsidP="00B76CEC">
      <w:pPr>
        <w:pStyle w:val="Legenda"/>
        <w:jc w:val="center"/>
        <w:rPr>
          <w:color w:val="000000" w:themeColor="text1"/>
          <w:lang w:val="pt-BR"/>
        </w:rPr>
      </w:pPr>
      <w:r w:rsidRPr="00B76CEC">
        <w:rPr>
          <w:color w:val="000000" w:themeColor="text1"/>
          <w:lang w:val="pt-BR"/>
        </w:rPr>
        <w:t xml:space="preserve">Figura </w:t>
      </w:r>
      <w:r w:rsidRPr="00B76CEC">
        <w:rPr>
          <w:color w:val="000000" w:themeColor="text1"/>
          <w:lang w:val="pt-BR"/>
        </w:rPr>
        <w:fldChar w:fldCharType="begin"/>
      </w:r>
      <w:r w:rsidRPr="00B76CEC">
        <w:rPr>
          <w:color w:val="000000" w:themeColor="text1"/>
          <w:lang w:val="pt-BR"/>
        </w:rPr>
        <w:instrText xml:space="preserve"> SEQ Figura \* ARABIC </w:instrText>
      </w:r>
      <w:r w:rsidRPr="00B76CEC">
        <w:rPr>
          <w:color w:val="000000" w:themeColor="text1"/>
          <w:lang w:val="pt-BR"/>
        </w:rPr>
        <w:fldChar w:fldCharType="separate"/>
      </w:r>
      <w:r w:rsidRPr="00B76CEC">
        <w:rPr>
          <w:noProof/>
          <w:color w:val="000000" w:themeColor="text1"/>
          <w:lang w:val="pt-BR"/>
        </w:rPr>
        <w:t>4</w:t>
      </w:r>
      <w:r w:rsidRPr="00B76CEC">
        <w:rPr>
          <w:color w:val="000000" w:themeColor="text1"/>
          <w:lang w:val="pt-BR"/>
        </w:rPr>
        <w:fldChar w:fldCharType="end"/>
      </w:r>
      <w:r w:rsidRPr="00B76CEC">
        <w:rPr>
          <w:color w:val="000000" w:themeColor="text1"/>
          <w:lang w:val="pt-BR"/>
        </w:rPr>
        <w:t>- Saída hipotética para</w:t>
      </w:r>
      <w:r w:rsidR="00A157E7">
        <w:rPr>
          <w:color w:val="000000" w:themeColor="text1"/>
          <w:lang w:val="pt-BR"/>
        </w:rPr>
        <w:t xml:space="preserve"> porta</w:t>
      </w:r>
      <w:r w:rsidRPr="00B76CEC">
        <w:rPr>
          <w:color w:val="000000" w:themeColor="text1"/>
          <w:lang w:val="pt-BR"/>
        </w:rPr>
        <w:t xml:space="preserve"> lógica XOR.</w:t>
      </w:r>
    </w:p>
    <w:p w14:paraId="5783FDD0" w14:textId="18050DDC" w:rsidR="00167895" w:rsidRDefault="00F84344" w:rsidP="00167895">
      <w:pPr>
        <w:rPr>
          <w:lang w:val="pt-BR"/>
        </w:rPr>
      </w:pPr>
      <w:r>
        <w:rPr>
          <w:lang w:val="pt-BR"/>
        </w:rPr>
        <w:t xml:space="preserve">Por fim foi utilizado um banco de dados referente a seis (6) indivíduos, cada um com 7 características, sendo requerida como </w:t>
      </w:r>
      <w:r w:rsidR="00595B2A">
        <w:rPr>
          <w:lang w:val="pt-BR"/>
        </w:rPr>
        <w:t>aprovado e não aprovado</w:t>
      </w:r>
      <w:r>
        <w:rPr>
          <w:lang w:val="pt-BR"/>
        </w:rPr>
        <w:t xml:space="preserve">. Para tanto, foi utilizado o mesmo neurônio definido anteriormente considerando 7 </w:t>
      </w:r>
      <w:r>
        <w:rPr>
          <w:lang w:val="pt-BR"/>
        </w:rPr>
        <w:t xml:space="preserve">entradas. Para cada entrada foram definidos patamares binários respectivos à classificação </w:t>
      </w:r>
      <w:r w:rsidR="008F3A17">
        <w:rPr>
          <w:lang w:val="pt-BR"/>
        </w:rPr>
        <w:t>utilizada.</w:t>
      </w:r>
      <w:r>
        <w:rPr>
          <w:lang w:val="pt-BR"/>
        </w:rPr>
        <w:t xml:space="preserve"> </w:t>
      </w:r>
      <w:r w:rsidR="008F3A17">
        <w:rPr>
          <w:lang w:val="pt-BR"/>
        </w:rPr>
        <w:t>P</w:t>
      </w:r>
      <w:r>
        <w:rPr>
          <w:lang w:val="pt-BR"/>
        </w:rPr>
        <w:t xml:space="preserve">or exemplo, para a classe </w:t>
      </w:r>
      <w:r w:rsidRPr="00F84344">
        <w:rPr>
          <w:i/>
          <w:lang w:val="pt-BR"/>
        </w:rPr>
        <w:t>sexo</w:t>
      </w:r>
      <w:r w:rsidR="008F3A17">
        <w:rPr>
          <w:lang w:val="pt-BR"/>
        </w:rPr>
        <w:t>,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a subclasse </w:t>
      </w:r>
      <w:r w:rsidR="008F3A17">
        <w:rPr>
          <w:lang w:val="pt-BR"/>
        </w:rPr>
        <w:t>‘</w:t>
      </w:r>
      <w:r w:rsidRPr="00F84344">
        <w:rPr>
          <w:i/>
          <w:lang w:val="pt-BR"/>
        </w:rPr>
        <w:t>masculino</w:t>
      </w:r>
      <w:r w:rsidR="008F3A17">
        <w:rPr>
          <w:i/>
          <w:lang w:val="pt-BR"/>
        </w:rPr>
        <w:t>’</w:t>
      </w:r>
      <w:r>
        <w:rPr>
          <w:lang w:val="pt-BR"/>
        </w:rPr>
        <w:t xml:space="preserve"> foi associada a ‘1’ e </w:t>
      </w:r>
      <w:r w:rsidR="008F3A17">
        <w:rPr>
          <w:lang w:val="pt-BR"/>
        </w:rPr>
        <w:t>‘</w:t>
      </w:r>
      <w:r w:rsidRPr="00F84344">
        <w:rPr>
          <w:i/>
          <w:lang w:val="pt-BR"/>
        </w:rPr>
        <w:t>feminino</w:t>
      </w:r>
      <w:r w:rsidR="008F3A17">
        <w:rPr>
          <w:i/>
          <w:lang w:val="pt-BR"/>
        </w:rPr>
        <w:t>’</w:t>
      </w:r>
      <w:r>
        <w:rPr>
          <w:lang w:val="pt-BR"/>
        </w:rPr>
        <w:t xml:space="preserve"> a ’0’. Posteriormente foi realizado</w:t>
      </w:r>
      <w:r w:rsidR="008F3A17">
        <w:rPr>
          <w:lang w:val="pt-BR"/>
        </w:rPr>
        <w:t xml:space="preserve"> o</w:t>
      </w:r>
      <w:r>
        <w:rPr>
          <w:lang w:val="pt-BR"/>
        </w:rPr>
        <w:t xml:space="preserve"> processo de treinamento segundo </w:t>
      </w:r>
      <m:oMath>
        <m:r>
          <w:rPr>
            <w:rFonts w:ascii="Cambria Math" w:hAnsi="Cambria Math"/>
            <w:lang w:val="pt-BR"/>
          </w:rPr>
          <m:t>n</m:t>
        </m:r>
      </m:oMath>
      <w:r>
        <w:rPr>
          <w:lang w:val="pt-BR"/>
        </w:rPr>
        <w:t xml:space="preserve"> iterações</w:t>
      </w:r>
      <w:r w:rsidR="008F3A17">
        <w:rPr>
          <w:lang w:val="pt-BR"/>
        </w:rPr>
        <w:t xml:space="preserve"> admitindo que os pesos </w:t>
      </w:r>
      <w:r w:rsidR="00B76CEC">
        <w:rPr>
          <w:lang w:val="pt-BR"/>
        </w:rPr>
        <w:t>se modificavam</w:t>
      </w:r>
      <w:r w:rsidR="008F3A17">
        <w:rPr>
          <w:lang w:val="pt-BR"/>
        </w:rPr>
        <w:t xml:space="preserve"> segundo valores aleatórios</w:t>
      </w:r>
      <w:r>
        <w:rPr>
          <w:lang w:val="pt-BR"/>
        </w:rPr>
        <w:t>, para obtenção dos pesos ideais a serem obtidos para o neurônio.</w:t>
      </w:r>
      <w:r w:rsidR="008F3A17">
        <w:rPr>
          <w:lang w:val="pt-BR"/>
        </w:rPr>
        <w:t xml:space="preserve"> Para verificar se os pesos obtidos atendiam à condição necessária foi utilizada a função </w:t>
      </w:r>
      <w:proofErr w:type="spellStart"/>
      <w:r w:rsidR="008F3A17" w:rsidRPr="008F3A17">
        <w:rPr>
          <w:i/>
          <w:lang w:val="pt-BR"/>
        </w:rPr>
        <w:t>isequal</w:t>
      </w:r>
      <w:proofErr w:type="spellEnd"/>
      <w:r w:rsidR="008F3A17">
        <w:rPr>
          <w:lang w:val="pt-BR"/>
        </w:rPr>
        <w:t>.</w:t>
      </w:r>
    </w:p>
    <w:p w14:paraId="7DACF4D8" w14:textId="0CDBE0C3" w:rsidR="00167895" w:rsidRDefault="00595B2A" w:rsidP="00167895">
      <w:pPr>
        <w:rPr>
          <w:lang w:val="pt-BR"/>
        </w:rPr>
      </w:pPr>
      <w:r>
        <w:rPr>
          <w:lang w:val="pt-BR"/>
        </w:rPr>
        <w:t>Por fim</w:t>
      </w:r>
      <w:r w:rsidR="00167895">
        <w:rPr>
          <w:lang w:val="pt-BR"/>
        </w:rPr>
        <w:t xml:space="preserve">, os pesos obtidos foram,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w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=[-0,5890 0,0929 0,2751 -0,5103 1,9138  -</m:t>
        </m:r>
        <m:r>
          <w:rPr>
            <w:rFonts w:ascii="Cambria Math" w:hAnsi="Cambria Math"/>
            <w:lang w:val="pt-BR"/>
          </w:rPr>
          <m:t>1</m:t>
        </m:r>
        <m:r>
          <w:rPr>
            <w:rFonts w:ascii="Cambria Math" w:hAnsi="Cambria Math"/>
            <w:lang w:val="pt-BR"/>
          </w:rPr>
          <m:t>,4054 1,2448]</m:t>
        </m:r>
      </m:oMath>
      <w:r w:rsidR="00167895">
        <w:rPr>
          <w:lang w:val="pt-BR"/>
        </w:rPr>
        <w:t>.</w:t>
      </w:r>
    </w:p>
    <w:p w14:paraId="7413246A" w14:textId="3223896F" w:rsidR="00A42228" w:rsidRDefault="00A42228" w:rsidP="00A42228">
      <w:pPr>
        <w:rPr>
          <w:lang w:val="pt-BR"/>
        </w:rPr>
      </w:pPr>
      <w:r>
        <w:rPr>
          <w:lang w:val="pt-BR"/>
        </w:rPr>
        <w:t xml:space="preserve">Para o banco de dados de treinamento foi usado a seguinte entrada: </w:t>
      </w:r>
    </w:p>
    <w:p w14:paraId="185C4390" w14:textId="2698B5CB" w:rsidR="00A157E7" w:rsidRDefault="00A157E7" w:rsidP="00A42228">
      <w:pPr>
        <w:rPr>
          <w:lang w:val="pt-BR"/>
        </w:rPr>
      </w:pPr>
    </w:p>
    <w:p w14:paraId="4B82F55A" w14:textId="7A0B57E8" w:rsidR="00A157E7" w:rsidRDefault="00A157E7" w:rsidP="00A42228">
      <w:pPr>
        <w:rPr>
          <w:lang w:val="pt-BR"/>
        </w:rPr>
      </w:pPr>
    </w:p>
    <w:p w14:paraId="203853CC" w14:textId="2BF37DF8" w:rsidR="00A157E7" w:rsidRDefault="00A157E7" w:rsidP="00A42228">
      <w:pPr>
        <w:rPr>
          <w:lang w:val="pt-BR"/>
        </w:rPr>
      </w:pPr>
    </w:p>
    <w:p w14:paraId="37346A29" w14:textId="77777777" w:rsidR="00A157E7" w:rsidRDefault="00A157E7" w:rsidP="00A42228">
      <w:pPr>
        <w:rPr>
          <w:lang w:val="pt-BR"/>
        </w:rPr>
      </w:pPr>
    </w:p>
    <w:p w14:paraId="62437CC4" w14:textId="31E8A654" w:rsidR="00A157E7" w:rsidRPr="00A157E7" w:rsidRDefault="00A157E7" w:rsidP="00A157E7">
      <w:pPr>
        <w:pStyle w:val="Legenda"/>
        <w:keepNext/>
        <w:jc w:val="center"/>
        <w:rPr>
          <w:color w:val="000000" w:themeColor="text1"/>
          <w:lang w:val="pt-BR"/>
        </w:rPr>
      </w:pPr>
      <w:r w:rsidRPr="00A157E7">
        <w:rPr>
          <w:color w:val="000000" w:themeColor="text1"/>
          <w:lang w:val="pt-BR"/>
        </w:rPr>
        <w:t xml:space="preserve">Tabela </w:t>
      </w:r>
      <w:r w:rsidRPr="00A157E7">
        <w:rPr>
          <w:color w:val="000000" w:themeColor="text1"/>
          <w:lang w:val="pt-BR"/>
        </w:rPr>
        <w:fldChar w:fldCharType="begin"/>
      </w:r>
      <w:r w:rsidRPr="00A157E7">
        <w:rPr>
          <w:color w:val="000000" w:themeColor="text1"/>
          <w:lang w:val="pt-BR"/>
        </w:rPr>
        <w:instrText xml:space="preserve"> SEQ Tabela \* ARABIC </w:instrText>
      </w:r>
      <w:r w:rsidRPr="00A157E7">
        <w:rPr>
          <w:color w:val="000000" w:themeColor="text1"/>
          <w:lang w:val="pt-BR"/>
        </w:rPr>
        <w:fldChar w:fldCharType="separate"/>
      </w:r>
      <w:r w:rsidRPr="00A157E7">
        <w:rPr>
          <w:color w:val="000000" w:themeColor="text1"/>
          <w:lang w:val="pt-BR"/>
        </w:rPr>
        <w:t>1</w:t>
      </w:r>
      <w:r w:rsidRPr="00A157E7">
        <w:rPr>
          <w:color w:val="000000" w:themeColor="text1"/>
          <w:lang w:val="pt-BR"/>
        </w:rPr>
        <w:fldChar w:fldCharType="end"/>
      </w:r>
      <w:r w:rsidRPr="00A157E7">
        <w:rPr>
          <w:color w:val="000000" w:themeColor="text1"/>
          <w:lang w:val="pt-BR"/>
        </w:rPr>
        <w:t xml:space="preserve"> - Entradas para análise de crédito.</w:t>
      </w:r>
    </w:p>
    <w:tbl>
      <w:tblPr>
        <w:tblW w:w="38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960"/>
        <w:gridCol w:w="960"/>
        <w:gridCol w:w="960"/>
      </w:tblGrid>
      <w:tr w:rsidR="00A157E7" w:rsidRPr="00A157E7" w14:paraId="7E617438" w14:textId="77777777" w:rsidTr="00A157E7">
        <w:trPr>
          <w:trHeight w:val="315"/>
          <w:jc w:val="center"/>
        </w:trPr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BB4AA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Indivíduo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980E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10B4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8509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A157E7" w:rsidRPr="00A157E7" w14:paraId="61DF7535" w14:textId="77777777" w:rsidTr="00A157E7">
        <w:trPr>
          <w:trHeight w:val="300"/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49342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4230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04F9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5C6FC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</w:tr>
      <w:tr w:rsidR="00A157E7" w:rsidRPr="00A157E7" w14:paraId="4DB9575A" w14:textId="77777777" w:rsidTr="00A157E7">
        <w:trPr>
          <w:trHeight w:val="300"/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04CEB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Sexo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A4F8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9084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0EA4D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A157E7" w:rsidRPr="00A157E7" w14:paraId="670B859F" w14:textId="77777777" w:rsidTr="00A157E7">
        <w:trPr>
          <w:trHeight w:val="300"/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8E731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Casa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384A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4187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4BF4B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A157E7" w:rsidRPr="00A157E7" w14:paraId="4F1C630A" w14:textId="77777777" w:rsidTr="00A157E7">
        <w:trPr>
          <w:trHeight w:val="300"/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21BC0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carro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5950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0D41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3637C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A157E7" w:rsidRPr="00A157E7" w14:paraId="199ACD75" w14:textId="77777777" w:rsidTr="00A157E7">
        <w:trPr>
          <w:trHeight w:val="300"/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4C0E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Casado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6B41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A954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1DA27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A157E7" w:rsidRPr="00A157E7" w14:paraId="2C51D82B" w14:textId="77777777" w:rsidTr="00A157E7">
        <w:trPr>
          <w:trHeight w:val="300"/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8B953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Filhos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8B5B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F29A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80843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A157E7" w:rsidRPr="00A157E7" w14:paraId="2C35949F" w14:textId="77777777" w:rsidTr="00A157E7">
        <w:trPr>
          <w:trHeight w:val="315"/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EBDB0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Renda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0180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48F2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91D4B" w14:textId="77777777" w:rsidR="00A157E7" w:rsidRPr="00A157E7" w:rsidRDefault="00A157E7" w:rsidP="00A157E7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157E7"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  <w:t>1200</w:t>
            </w:r>
          </w:p>
        </w:tc>
      </w:tr>
    </w:tbl>
    <w:p w14:paraId="008C1C64" w14:textId="1A613DA1" w:rsidR="00A157E7" w:rsidRDefault="00A157E7" w:rsidP="00A42228">
      <w:pPr>
        <w:rPr>
          <w:b/>
          <w:bCs/>
          <w:lang w:val="pt-BR"/>
        </w:rPr>
      </w:pPr>
    </w:p>
    <w:p w14:paraId="35CDCE3B" w14:textId="761155BD" w:rsidR="00B76CEC" w:rsidRDefault="00B76CEC" w:rsidP="00A42228">
      <w:pPr>
        <w:rPr>
          <w:b/>
          <w:bCs/>
          <w:lang w:val="pt-BR"/>
        </w:rPr>
      </w:pPr>
    </w:p>
    <w:p w14:paraId="1C1E5958" w14:textId="76AB0209" w:rsidR="00167895" w:rsidRDefault="00A42228" w:rsidP="00F84344">
      <w:pPr>
        <w:rPr>
          <w:lang w:val="pt-BR"/>
        </w:rPr>
      </w:pPr>
      <w:r>
        <w:rPr>
          <w:lang w:val="pt-BR"/>
        </w:rPr>
        <w:t xml:space="preserve">E as saídas após o processamento do neurônio de </w:t>
      </w:r>
      <w:proofErr w:type="spellStart"/>
      <w:r>
        <w:rPr>
          <w:lang w:val="pt-BR"/>
        </w:rPr>
        <w:t>McCulloch-Pitts</w:t>
      </w:r>
      <w:proofErr w:type="spellEnd"/>
      <w:r>
        <w:rPr>
          <w:lang w:val="pt-BR"/>
        </w:rPr>
        <w:t xml:space="preserve"> foram: </w:t>
      </w:r>
      <w:r w:rsidR="00A157E7">
        <w:rPr>
          <w:lang w:val="pt-BR"/>
        </w:rPr>
        <w:t>Individuo A e C aprovados, enquanto B teve seu pedido negado.</w:t>
      </w:r>
    </w:p>
    <w:p w14:paraId="1979FEB8" w14:textId="77777777" w:rsidR="00A157E7" w:rsidRPr="00F84344" w:rsidRDefault="00A157E7" w:rsidP="00F84344">
      <w:pPr>
        <w:rPr>
          <w:lang w:val="pt-BR"/>
        </w:rPr>
      </w:pPr>
    </w:p>
    <w:p w14:paraId="53564D20" w14:textId="77777777" w:rsidR="000E4EBA" w:rsidRDefault="00D224CE" w:rsidP="005D0B7D">
      <w:pPr>
        <w:pStyle w:val="text"/>
        <w:numPr>
          <w:ilvl w:val="0"/>
          <w:numId w:val="35"/>
        </w:numPr>
        <w:tabs>
          <w:tab w:val="left" w:pos="-284"/>
        </w:tabs>
        <w:jc w:val="center"/>
        <w:rPr>
          <w:lang w:val="pt-BR"/>
        </w:rPr>
      </w:pPr>
      <w:r>
        <w:rPr>
          <w:lang w:val="pt-BR"/>
        </w:rPr>
        <w:t>C</w:t>
      </w:r>
      <w:r w:rsidR="005D0B7D">
        <w:rPr>
          <w:lang w:val="pt-BR"/>
        </w:rPr>
        <w:t>ONCLUSÃO</w:t>
      </w:r>
    </w:p>
    <w:p w14:paraId="30D99B65" w14:textId="77777777" w:rsidR="000D32A0" w:rsidRDefault="000D32A0" w:rsidP="00E2422E">
      <w:pPr>
        <w:pStyle w:val="text"/>
        <w:tabs>
          <w:tab w:val="left" w:pos="-284"/>
        </w:tabs>
        <w:ind w:firstLine="170"/>
        <w:rPr>
          <w:lang w:val="pt-BR"/>
        </w:rPr>
      </w:pPr>
    </w:p>
    <w:p w14:paraId="272B3235" w14:textId="7F235DDB" w:rsidR="00D413AE" w:rsidRDefault="00D413AE" w:rsidP="00E2422E">
      <w:pPr>
        <w:pStyle w:val="text"/>
        <w:tabs>
          <w:tab w:val="left" w:pos="-284"/>
        </w:tabs>
        <w:ind w:firstLine="170"/>
        <w:rPr>
          <w:lang w:val="pt-BR"/>
        </w:rPr>
      </w:pPr>
      <w:r>
        <w:rPr>
          <w:lang w:val="pt-BR"/>
        </w:rPr>
        <w:t>A partir dos resul</w:t>
      </w:r>
      <w:r w:rsidR="00AB0C0F">
        <w:rPr>
          <w:lang w:val="pt-BR"/>
        </w:rPr>
        <w:t xml:space="preserve">tados obtidos foi possível observar </w:t>
      </w:r>
      <w:r w:rsidR="00167895">
        <w:rPr>
          <w:lang w:val="pt-BR"/>
        </w:rPr>
        <w:t>a aplicabilidade das redes neurais (RNA) bem como facilidade quanto à implementação da estrutura utilizada. É notório destacar que é necessário estabelecer critérios que reduzam o tempo de estimação em relação à obtenção dos pesos obtidos no processo de estimação.</w:t>
      </w:r>
      <w:r w:rsidR="00A42228">
        <w:rPr>
          <w:lang w:val="pt-BR"/>
        </w:rPr>
        <w:t xml:space="preserve"> Foi possível perceber, também, que para casos não linearmente separáveis faz-se necessário o uso de aprimoramento do modelo, que no caso da função lógica XOR poderia ser resolvido ao se utilizar duas retas para classificação.</w:t>
      </w:r>
    </w:p>
    <w:p w14:paraId="3F31DDCA" w14:textId="77777777" w:rsidR="000D32A0" w:rsidRDefault="000D32A0" w:rsidP="00E2422E">
      <w:pPr>
        <w:pStyle w:val="text"/>
        <w:tabs>
          <w:tab w:val="left" w:pos="-284"/>
        </w:tabs>
        <w:ind w:firstLine="170"/>
        <w:rPr>
          <w:lang w:val="pt-BR"/>
        </w:rPr>
      </w:pPr>
    </w:p>
    <w:p w14:paraId="7716739C" w14:textId="77777777" w:rsidR="000E4EBA" w:rsidRDefault="000E4EBA" w:rsidP="005D0B7D">
      <w:pPr>
        <w:pStyle w:val="text"/>
        <w:numPr>
          <w:ilvl w:val="0"/>
          <w:numId w:val="35"/>
        </w:numPr>
        <w:tabs>
          <w:tab w:val="left" w:pos="-284"/>
        </w:tabs>
        <w:jc w:val="center"/>
        <w:rPr>
          <w:lang w:val="pt-BR"/>
        </w:rPr>
      </w:pPr>
      <w:r>
        <w:rPr>
          <w:lang w:val="pt-BR"/>
        </w:rPr>
        <w:t>REFERÊNCIAS BIBLIOGRÁFICAS</w:t>
      </w:r>
    </w:p>
    <w:p w14:paraId="335E10B9" w14:textId="77777777" w:rsidR="00D413AE" w:rsidRDefault="00D413AE" w:rsidP="00D413AE">
      <w:pPr>
        <w:pStyle w:val="text"/>
        <w:tabs>
          <w:tab w:val="left" w:pos="-284"/>
        </w:tabs>
        <w:rPr>
          <w:lang w:val="pt-BR"/>
        </w:rPr>
      </w:pPr>
    </w:p>
    <w:p w14:paraId="3AB45629" w14:textId="77777777" w:rsidR="00FE1EFD" w:rsidRDefault="00FE1EFD" w:rsidP="00FE1EFD">
      <w:pPr>
        <w:pStyle w:val="references"/>
        <w:tabs>
          <w:tab w:val="left" w:pos="-284"/>
          <w:tab w:val="left" w:pos="567"/>
          <w:tab w:val="right" w:pos="5094"/>
        </w:tabs>
        <w:suppressAutoHyphens/>
        <w:spacing w:after="120"/>
        <w:ind w:left="0" w:firstLine="0"/>
        <w:rPr>
          <w:color w:val="000000"/>
          <w:sz w:val="20"/>
          <w:lang w:val="pt-BR" w:eastAsia="pt-BR"/>
        </w:rPr>
      </w:pPr>
    </w:p>
    <w:p w14:paraId="335A2B47" w14:textId="77777777" w:rsidR="00FE1EFD" w:rsidRDefault="00FB0459" w:rsidP="00FB0459">
      <w:pPr>
        <w:pStyle w:val="references"/>
        <w:tabs>
          <w:tab w:val="left" w:pos="-284"/>
          <w:tab w:val="left" w:pos="567"/>
          <w:tab w:val="right" w:pos="5094"/>
        </w:tabs>
        <w:suppressAutoHyphens/>
        <w:spacing w:after="120"/>
        <w:rPr>
          <w:color w:val="000000"/>
          <w:sz w:val="20"/>
          <w:lang w:val="pt-BR" w:eastAsia="pt-BR"/>
        </w:rPr>
      </w:pPr>
      <w:r w:rsidRPr="00FB0459">
        <w:rPr>
          <w:color w:val="000000"/>
          <w:sz w:val="20"/>
          <w:lang w:val="pt-BR" w:eastAsia="pt-BR"/>
        </w:rPr>
        <w:t>[</w:t>
      </w:r>
      <w:r w:rsidR="00167895">
        <w:rPr>
          <w:color w:val="000000"/>
          <w:sz w:val="20"/>
          <w:lang w:val="pt-BR" w:eastAsia="pt-BR"/>
        </w:rPr>
        <w:t>1</w:t>
      </w:r>
      <w:r w:rsidRPr="00FB0459">
        <w:rPr>
          <w:color w:val="000000"/>
          <w:sz w:val="20"/>
          <w:lang w:val="pt-BR" w:eastAsia="pt-BR"/>
        </w:rPr>
        <w:t>]</w:t>
      </w:r>
      <w:r w:rsidR="00FE1EFD">
        <w:rPr>
          <w:color w:val="000000"/>
          <w:sz w:val="20"/>
          <w:lang w:val="pt-BR" w:eastAsia="pt-BR"/>
        </w:rPr>
        <w:t xml:space="preserve"> </w:t>
      </w:r>
      <w:r w:rsidR="00FE1EFD" w:rsidRPr="00FE1EFD">
        <w:rPr>
          <w:color w:val="000000"/>
          <w:sz w:val="20"/>
          <w:lang w:val="pt-BR" w:eastAsia="pt-BR"/>
        </w:rPr>
        <w:t>http://www.icmc.usp.br/pessoas/andre/research/neural/</w:t>
      </w:r>
      <w:r w:rsidRPr="00FB0459">
        <w:rPr>
          <w:color w:val="000000"/>
          <w:sz w:val="20"/>
          <w:lang w:val="pt-BR" w:eastAsia="pt-BR"/>
        </w:rPr>
        <w:t xml:space="preserve"> </w:t>
      </w:r>
    </w:p>
    <w:p w14:paraId="253B081B" w14:textId="77777777" w:rsidR="00FE1EFD" w:rsidRPr="00B16742" w:rsidRDefault="00FE1EFD" w:rsidP="00B16742">
      <w:pPr>
        <w:pStyle w:val="sectionheadnonums"/>
        <w:tabs>
          <w:tab w:val="left" w:pos="567"/>
          <w:tab w:val="right" w:pos="5094"/>
        </w:tabs>
        <w:ind w:firstLine="0"/>
        <w:jc w:val="both"/>
        <w:rPr>
          <w:lang w:val="pt-BR"/>
        </w:rPr>
      </w:pPr>
      <w:r w:rsidRPr="00FE1EFD">
        <w:rPr>
          <w:lang w:val="pt-BR"/>
        </w:rPr>
        <w:t>[</w:t>
      </w:r>
      <w:proofErr w:type="gramStart"/>
      <w:r w:rsidRPr="00FE1EFD">
        <w:rPr>
          <w:lang w:val="pt-BR"/>
        </w:rPr>
        <w:t>2]http://acroque.blogspot.com.br/2008/10/o-modelo-de-mcculloch-e-pitts-parte-1.html</w:t>
      </w:r>
      <w:proofErr w:type="gramEnd"/>
    </w:p>
    <w:p w14:paraId="64B2A7F5" w14:textId="77777777" w:rsidR="00D849E0" w:rsidRPr="00AC7760" w:rsidRDefault="00FE1EFD" w:rsidP="00FB0459">
      <w:pPr>
        <w:pStyle w:val="references"/>
        <w:tabs>
          <w:tab w:val="left" w:pos="-284"/>
          <w:tab w:val="left" w:pos="567"/>
          <w:tab w:val="right" w:pos="5094"/>
        </w:tabs>
        <w:suppressAutoHyphens/>
        <w:spacing w:after="120"/>
        <w:rPr>
          <w:lang w:val="pt-BR"/>
        </w:rPr>
      </w:pPr>
      <w:r>
        <w:rPr>
          <w:color w:val="000000"/>
          <w:sz w:val="20"/>
          <w:lang w:val="pt-BR" w:eastAsia="pt-BR"/>
        </w:rPr>
        <w:t>[</w:t>
      </w:r>
      <w:proofErr w:type="gramStart"/>
      <w:r w:rsidR="00B16742">
        <w:rPr>
          <w:color w:val="000000"/>
          <w:sz w:val="20"/>
          <w:lang w:val="pt-BR" w:eastAsia="pt-BR"/>
        </w:rPr>
        <w:t>3</w:t>
      </w:r>
      <w:r>
        <w:rPr>
          <w:color w:val="000000"/>
          <w:sz w:val="20"/>
          <w:lang w:val="pt-BR" w:eastAsia="pt-BR"/>
        </w:rPr>
        <w:t>]</w:t>
      </w:r>
      <w:proofErr w:type="spellStart"/>
      <w:r w:rsidR="00FB0459" w:rsidRPr="00FB0459">
        <w:rPr>
          <w:color w:val="000000"/>
          <w:sz w:val="20"/>
          <w:lang w:val="pt-BR" w:eastAsia="pt-BR"/>
        </w:rPr>
        <w:t>Getting</w:t>
      </w:r>
      <w:proofErr w:type="spellEnd"/>
      <w:proofErr w:type="gramEnd"/>
      <w:r w:rsidR="005E7BA4">
        <w:rPr>
          <w:color w:val="000000"/>
          <w:sz w:val="20"/>
          <w:lang w:val="pt-BR" w:eastAsia="pt-BR"/>
        </w:rPr>
        <w:t xml:space="preserve"> </w:t>
      </w:r>
      <w:proofErr w:type="spellStart"/>
      <w:r w:rsidR="00FB0459" w:rsidRPr="00FB0459">
        <w:rPr>
          <w:color w:val="000000"/>
          <w:sz w:val="20"/>
          <w:lang w:val="pt-BR" w:eastAsia="pt-BR"/>
        </w:rPr>
        <w:t>Started</w:t>
      </w:r>
      <w:proofErr w:type="spellEnd"/>
      <w:r w:rsidR="005E7BA4">
        <w:rPr>
          <w:color w:val="000000"/>
          <w:sz w:val="20"/>
          <w:lang w:val="pt-BR" w:eastAsia="pt-BR"/>
        </w:rPr>
        <w:t xml:space="preserve"> </w:t>
      </w:r>
      <w:proofErr w:type="spellStart"/>
      <w:r w:rsidR="00FB0459" w:rsidRPr="00FB0459">
        <w:rPr>
          <w:color w:val="000000"/>
          <w:sz w:val="20"/>
          <w:lang w:val="pt-BR" w:eastAsia="pt-BR"/>
        </w:rPr>
        <w:t>with</w:t>
      </w:r>
      <w:proofErr w:type="spellEnd"/>
      <w:r w:rsidR="00FB0459" w:rsidRPr="00FB0459">
        <w:rPr>
          <w:color w:val="000000"/>
          <w:sz w:val="20"/>
          <w:lang w:val="pt-BR" w:eastAsia="pt-BR"/>
        </w:rPr>
        <w:t xml:space="preserve"> MATLAB.</w:t>
      </w:r>
    </w:p>
    <w:sectPr w:rsidR="00D849E0" w:rsidRPr="00AC7760" w:rsidSect="00DB1BCD">
      <w:type w:val="continuous"/>
      <w:pgSz w:w="11907" w:h="16840" w:code="9"/>
      <w:pgMar w:top="1077" w:right="737" w:bottom="2268" w:left="737" w:header="720" w:footer="720" w:gutter="0"/>
      <w:cols w:num="2" w:space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9B170" w14:textId="77777777" w:rsidR="00C6366B" w:rsidRDefault="00C6366B">
      <w:r>
        <w:separator/>
      </w:r>
    </w:p>
  </w:endnote>
  <w:endnote w:type="continuationSeparator" w:id="0">
    <w:p w14:paraId="25D8CC01" w14:textId="77777777" w:rsidR="00C6366B" w:rsidRDefault="00C6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51001" w14:textId="77777777" w:rsidR="00207576" w:rsidRDefault="0020757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BD3D7EB" w14:textId="77777777" w:rsidR="00207576" w:rsidRDefault="00207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FC42F" w14:textId="77777777" w:rsidR="00207576" w:rsidRDefault="00207576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66694" w14:textId="77777777" w:rsidR="00C6366B" w:rsidRDefault="00C6366B">
      <w:r>
        <w:separator/>
      </w:r>
    </w:p>
  </w:footnote>
  <w:footnote w:type="continuationSeparator" w:id="0">
    <w:p w14:paraId="1D782FC7" w14:textId="77777777" w:rsidR="00C6366B" w:rsidRDefault="00C6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3938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D21D2B"/>
    <w:multiLevelType w:val="hybridMultilevel"/>
    <w:tmpl w:val="678031D2"/>
    <w:lvl w:ilvl="0" w:tplc="0416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0784739F"/>
    <w:multiLevelType w:val="hybridMultilevel"/>
    <w:tmpl w:val="DD98983A"/>
    <w:lvl w:ilvl="0" w:tplc="6324B550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55EE2080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5AA84F32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B18AA1FC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D986A220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D901D4E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9E7467F6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A09647A2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6F56D4C4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0CC0579E"/>
    <w:multiLevelType w:val="singleLevel"/>
    <w:tmpl w:val="2050F836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F363FF9"/>
    <w:multiLevelType w:val="singleLevel"/>
    <w:tmpl w:val="0FF8EA2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FAE312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6270FE7"/>
    <w:multiLevelType w:val="hybridMultilevel"/>
    <w:tmpl w:val="8A5EBAF6"/>
    <w:lvl w:ilvl="0" w:tplc="0416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18A65480"/>
    <w:multiLevelType w:val="singleLevel"/>
    <w:tmpl w:val="2AFEA5B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1ACB194A"/>
    <w:multiLevelType w:val="multilevel"/>
    <w:tmpl w:val="5D7850DA"/>
    <w:lvl w:ilvl="0">
      <w:start w:val="5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5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.%2%3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3F740852"/>
    <w:multiLevelType w:val="singleLevel"/>
    <w:tmpl w:val="ACD60538"/>
    <w:lvl w:ilvl="0">
      <w:numFmt w:val="bullet"/>
      <w:lvlText w:val="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</w:abstractNum>
  <w:abstractNum w:abstractNumId="13" w15:restartNumberingAfterBreak="0">
    <w:nsid w:val="3FBA0657"/>
    <w:multiLevelType w:val="hybridMultilevel"/>
    <w:tmpl w:val="F22AD398"/>
    <w:lvl w:ilvl="0" w:tplc="0416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430A1FDB"/>
    <w:multiLevelType w:val="singleLevel"/>
    <w:tmpl w:val="1118483C"/>
    <w:lvl w:ilvl="0">
      <w:numFmt w:val="bullet"/>
      <w:lvlText w:val="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</w:abstractNum>
  <w:abstractNum w:abstractNumId="15" w15:restartNumberingAfterBreak="0">
    <w:nsid w:val="46283231"/>
    <w:multiLevelType w:val="singleLevel"/>
    <w:tmpl w:val="8906437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F59559B"/>
    <w:multiLevelType w:val="multilevel"/>
    <w:tmpl w:val="85602302"/>
    <w:lvl w:ilvl="0">
      <w:start w:val="1"/>
      <w:numFmt w:val="decimal"/>
      <w:pStyle w:val="Header3"/>
      <w:isLgl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Header4"/>
      <w:isLgl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decimal"/>
      <w:pStyle w:val="Ttulo21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pStyle w:val="Ttulo6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7A3827"/>
    <w:multiLevelType w:val="hybridMultilevel"/>
    <w:tmpl w:val="017C3EF4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2BC0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FE0031"/>
    <w:multiLevelType w:val="singleLevel"/>
    <w:tmpl w:val="F41C7AE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6B4B70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8F46FEB"/>
    <w:multiLevelType w:val="hybridMultilevel"/>
    <w:tmpl w:val="3C76F236"/>
    <w:lvl w:ilvl="0" w:tplc="C1124B6E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8B6693"/>
    <w:multiLevelType w:val="hybridMultilevel"/>
    <w:tmpl w:val="D0863476"/>
    <w:lvl w:ilvl="0" w:tplc="F5B8204E">
      <w:start w:val="5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A81935"/>
    <w:multiLevelType w:val="hybridMultilevel"/>
    <w:tmpl w:val="7662086C"/>
    <w:lvl w:ilvl="0" w:tplc="0416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9"/>
  </w:num>
  <w:num w:numId="6">
    <w:abstractNumId w:val="11"/>
  </w:num>
  <w:num w:numId="7">
    <w:abstractNumId w:val="5"/>
  </w:num>
  <w:num w:numId="8">
    <w:abstractNumId w:val="9"/>
    <w:lvlOverride w:ilvl="0">
      <w:startOverride w:val="3"/>
    </w:lvlOverride>
  </w:num>
  <w:num w:numId="9">
    <w:abstractNumId w:val="14"/>
  </w:num>
  <w:num w:numId="10">
    <w:abstractNumId w:val="1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2"/>
  </w:num>
  <w:num w:numId="14">
    <w:abstractNumId w:val="4"/>
  </w:num>
  <w:num w:numId="15">
    <w:abstractNumId w:val="9"/>
  </w:num>
  <w:num w:numId="16">
    <w:abstractNumId w:val="20"/>
  </w:num>
  <w:num w:numId="17">
    <w:abstractNumId w:val="18"/>
  </w:num>
  <w:num w:numId="18">
    <w:abstractNumId w:val="5"/>
  </w:num>
  <w:num w:numId="19">
    <w:abstractNumId w:val="5"/>
  </w:num>
  <w:num w:numId="20">
    <w:abstractNumId w:val="3"/>
  </w:num>
  <w:num w:numId="21">
    <w:abstractNumId w:val="10"/>
  </w:num>
  <w:num w:numId="22">
    <w:abstractNumId w:val="16"/>
  </w:num>
  <w:num w:numId="23">
    <w:abstractNumId w:val="5"/>
  </w:num>
  <w:num w:numId="24">
    <w:abstractNumId w:val="8"/>
  </w:num>
  <w:num w:numId="25">
    <w:abstractNumId w:val="5"/>
  </w:num>
  <w:num w:numId="26">
    <w:abstractNumId w:val="5"/>
  </w:num>
  <w:num w:numId="27">
    <w:abstractNumId w:val="5"/>
  </w:num>
  <w:num w:numId="28">
    <w:abstractNumId w:val="17"/>
  </w:num>
  <w:num w:numId="29">
    <w:abstractNumId w:val="13"/>
  </w:num>
  <w:num w:numId="30">
    <w:abstractNumId w:val="23"/>
  </w:num>
  <w:num w:numId="31">
    <w:abstractNumId w:val="9"/>
  </w:num>
  <w:num w:numId="32">
    <w:abstractNumId w:val="0"/>
  </w:num>
  <w:num w:numId="33">
    <w:abstractNumId w:val="1"/>
  </w:num>
  <w:num w:numId="34">
    <w:abstractNumId w:val="2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8E"/>
    <w:rsid w:val="00004791"/>
    <w:rsid w:val="00006E88"/>
    <w:rsid w:val="00013855"/>
    <w:rsid w:val="000156E7"/>
    <w:rsid w:val="00016F2A"/>
    <w:rsid w:val="0001710C"/>
    <w:rsid w:val="000210A4"/>
    <w:rsid w:val="00023336"/>
    <w:rsid w:val="00024462"/>
    <w:rsid w:val="00031CDB"/>
    <w:rsid w:val="000330AB"/>
    <w:rsid w:val="00035702"/>
    <w:rsid w:val="00040DAD"/>
    <w:rsid w:val="0004195B"/>
    <w:rsid w:val="00042228"/>
    <w:rsid w:val="000447CB"/>
    <w:rsid w:val="00044B1C"/>
    <w:rsid w:val="00050001"/>
    <w:rsid w:val="00050F50"/>
    <w:rsid w:val="0005131B"/>
    <w:rsid w:val="000557B9"/>
    <w:rsid w:val="00057071"/>
    <w:rsid w:val="00060704"/>
    <w:rsid w:val="00061B9F"/>
    <w:rsid w:val="00065F72"/>
    <w:rsid w:val="000717FD"/>
    <w:rsid w:val="00072924"/>
    <w:rsid w:val="00076910"/>
    <w:rsid w:val="000775CD"/>
    <w:rsid w:val="00077800"/>
    <w:rsid w:val="00081C66"/>
    <w:rsid w:val="0008325A"/>
    <w:rsid w:val="00090CED"/>
    <w:rsid w:val="000931D2"/>
    <w:rsid w:val="00094EF5"/>
    <w:rsid w:val="000A00F9"/>
    <w:rsid w:val="000A0731"/>
    <w:rsid w:val="000A1937"/>
    <w:rsid w:val="000A6095"/>
    <w:rsid w:val="000B08D9"/>
    <w:rsid w:val="000B17CF"/>
    <w:rsid w:val="000B25D7"/>
    <w:rsid w:val="000B69C9"/>
    <w:rsid w:val="000C0919"/>
    <w:rsid w:val="000C0A3C"/>
    <w:rsid w:val="000C0A8E"/>
    <w:rsid w:val="000C1972"/>
    <w:rsid w:val="000C2F4C"/>
    <w:rsid w:val="000C5D3A"/>
    <w:rsid w:val="000D1803"/>
    <w:rsid w:val="000D32A0"/>
    <w:rsid w:val="000D485A"/>
    <w:rsid w:val="000D4981"/>
    <w:rsid w:val="000E0D8E"/>
    <w:rsid w:val="000E1283"/>
    <w:rsid w:val="000E1AEB"/>
    <w:rsid w:val="000E4EBA"/>
    <w:rsid w:val="000E62BF"/>
    <w:rsid w:val="000E7108"/>
    <w:rsid w:val="000F0F9F"/>
    <w:rsid w:val="000F4AF9"/>
    <w:rsid w:val="000F6B9A"/>
    <w:rsid w:val="00100F6B"/>
    <w:rsid w:val="00103602"/>
    <w:rsid w:val="0011053B"/>
    <w:rsid w:val="00111B1A"/>
    <w:rsid w:val="00112A7C"/>
    <w:rsid w:val="00115B98"/>
    <w:rsid w:val="00117FF3"/>
    <w:rsid w:val="00120B5C"/>
    <w:rsid w:val="001253A8"/>
    <w:rsid w:val="00125BD0"/>
    <w:rsid w:val="00126D4F"/>
    <w:rsid w:val="001274ED"/>
    <w:rsid w:val="00132465"/>
    <w:rsid w:val="00134F36"/>
    <w:rsid w:val="0014205D"/>
    <w:rsid w:val="0014348D"/>
    <w:rsid w:val="00144523"/>
    <w:rsid w:val="001456B6"/>
    <w:rsid w:val="001456C2"/>
    <w:rsid w:val="001532EB"/>
    <w:rsid w:val="00154978"/>
    <w:rsid w:val="001569E4"/>
    <w:rsid w:val="001613C9"/>
    <w:rsid w:val="001649D8"/>
    <w:rsid w:val="00167895"/>
    <w:rsid w:val="001679F7"/>
    <w:rsid w:val="0017102B"/>
    <w:rsid w:val="00171450"/>
    <w:rsid w:val="00176125"/>
    <w:rsid w:val="001778FD"/>
    <w:rsid w:val="00177E7C"/>
    <w:rsid w:val="00180FA8"/>
    <w:rsid w:val="001824B4"/>
    <w:rsid w:val="00184B71"/>
    <w:rsid w:val="001933D1"/>
    <w:rsid w:val="001A0DBB"/>
    <w:rsid w:val="001A4991"/>
    <w:rsid w:val="001A6C25"/>
    <w:rsid w:val="001A7EB7"/>
    <w:rsid w:val="001B13A6"/>
    <w:rsid w:val="001B5952"/>
    <w:rsid w:val="001C053B"/>
    <w:rsid w:val="001C2CC2"/>
    <w:rsid w:val="001C45F0"/>
    <w:rsid w:val="001D09C7"/>
    <w:rsid w:val="001D41EC"/>
    <w:rsid w:val="001D5A15"/>
    <w:rsid w:val="001E1375"/>
    <w:rsid w:val="001E1BB6"/>
    <w:rsid w:val="001E26EC"/>
    <w:rsid w:val="001E36E4"/>
    <w:rsid w:val="001E4B57"/>
    <w:rsid w:val="001E4E5E"/>
    <w:rsid w:val="001E6275"/>
    <w:rsid w:val="001E697C"/>
    <w:rsid w:val="001F088C"/>
    <w:rsid w:val="001F125B"/>
    <w:rsid w:val="001F4B46"/>
    <w:rsid w:val="001F6E36"/>
    <w:rsid w:val="00207576"/>
    <w:rsid w:val="002078F1"/>
    <w:rsid w:val="00210882"/>
    <w:rsid w:val="00221F03"/>
    <w:rsid w:val="00224099"/>
    <w:rsid w:val="0022482A"/>
    <w:rsid w:val="0023169B"/>
    <w:rsid w:val="00232414"/>
    <w:rsid w:val="0023267C"/>
    <w:rsid w:val="00237954"/>
    <w:rsid w:val="002424C2"/>
    <w:rsid w:val="0024666F"/>
    <w:rsid w:val="00246907"/>
    <w:rsid w:val="0025119B"/>
    <w:rsid w:val="00252B4F"/>
    <w:rsid w:val="002534DF"/>
    <w:rsid w:val="002543F4"/>
    <w:rsid w:val="00257468"/>
    <w:rsid w:val="00262084"/>
    <w:rsid w:val="002672AF"/>
    <w:rsid w:val="0027467E"/>
    <w:rsid w:val="00274C8A"/>
    <w:rsid w:val="002809D4"/>
    <w:rsid w:val="00282E61"/>
    <w:rsid w:val="0028346F"/>
    <w:rsid w:val="0028435C"/>
    <w:rsid w:val="002846B4"/>
    <w:rsid w:val="00285BEF"/>
    <w:rsid w:val="00291688"/>
    <w:rsid w:val="002925C7"/>
    <w:rsid w:val="00295FA0"/>
    <w:rsid w:val="002A6190"/>
    <w:rsid w:val="002B0DD9"/>
    <w:rsid w:val="002B226B"/>
    <w:rsid w:val="002B2AF5"/>
    <w:rsid w:val="002C027B"/>
    <w:rsid w:val="002C0839"/>
    <w:rsid w:val="002C457E"/>
    <w:rsid w:val="002C701E"/>
    <w:rsid w:val="002D1F8E"/>
    <w:rsid w:val="002D61F4"/>
    <w:rsid w:val="002D6D16"/>
    <w:rsid w:val="002E2917"/>
    <w:rsid w:val="002F040B"/>
    <w:rsid w:val="002F0DCE"/>
    <w:rsid w:val="002F1170"/>
    <w:rsid w:val="002F1AD6"/>
    <w:rsid w:val="002F2C19"/>
    <w:rsid w:val="002F6453"/>
    <w:rsid w:val="0030518E"/>
    <w:rsid w:val="00305F5A"/>
    <w:rsid w:val="003078DA"/>
    <w:rsid w:val="003245AA"/>
    <w:rsid w:val="003248C5"/>
    <w:rsid w:val="0033350D"/>
    <w:rsid w:val="003344C3"/>
    <w:rsid w:val="003404C6"/>
    <w:rsid w:val="00341E32"/>
    <w:rsid w:val="00343D41"/>
    <w:rsid w:val="003475E5"/>
    <w:rsid w:val="0034764F"/>
    <w:rsid w:val="003521E9"/>
    <w:rsid w:val="00353247"/>
    <w:rsid w:val="003564CC"/>
    <w:rsid w:val="00357C0D"/>
    <w:rsid w:val="003608F8"/>
    <w:rsid w:val="00362826"/>
    <w:rsid w:val="00366227"/>
    <w:rsid w:val="003712BB"/>
    <w:rsid w:val="00375303"/>
    <w:rsid w:val="003806A7"/>
    <w:rsid w:val="003826D2"/>
    <w:rsid w:val="00382EE5"/>
    <w:rsid w:val="00384379"/>
    <w:rsid w:val="00384474"/>
    <w:rsid w:val="00387584"/>
    <w:rsid w:val="003930A6"/>
    <w:rsid w:val="00396B67"/>
    <w:rsid w:val="003975EF"/>
    <w:rsid w:val="003A07D6"/>
    <w:rsid w:val="003A25F5"/>
    <w:rsid w:val="003A4509"/>
    <w:rsid w:val="003A459E"/>
    <w:rsid w:val="003B1A75"/>
    <w:rsid w:val="003B539D"/>
    <w:rsid w:val="003B6F9F"/>
    <w:rsid w:val="003B7D8D"/>
    <w:rsid w:val="003C25F1"/>
    <w:rsid w:val="003C2988"/>
    <w:rsid w:val="003C3E0F"/>
    <w:rsid w:val="003C4F42"/>
    <w:rsid w:val="003C57B9"/>
    <w:rsid w:val="003C7DE5"/>
    <w:rsid w:val="003D5252"/>
    <w:rsid w:val="003D566E"/>
    <w:rsid w:val="003E383C"/>
    <w:rsid w:val="003E537C"/>
    <w:rsid w:val="003F2AA1"/>
    <w:rsid w:val="003F42E2"/>
    <w:rsid w:val="00400DA9"/>
    <w:rsid w:val="004013CF"/>
    <w:rsid w:val="0040720E"/>
    <w:rsid w:val="00410D7B"/>
    <w:rsid w:val="004129E4"/>
    <w:rsid w:val="00412CF6"/>
    <w:rsid w:val="004130A9"/>
    <w:rsid w:val="00415E66"/>
    <w:rsid w:val="00416E9C"/>
    <w:rsid w:val="00426020"/>
    <w:rsid w:val="00432625"/>
    <w:rsid w:val="00433204"/>
    <w:rsid w:val="004370FD"/>
    <w:rsid w:val="00442569"/>
    <w:rsid w:val="00444D16"/>
    <w:rsid w:val="00445FF8"/>
    <w:rsid w:val="00446508"/>
    <w:rsid w:val="0045068C"/>
    <w:rsid w:val="0045361A"/>
    <w:rsid w:val="00456037"/>
    <w:rsid w:val="00457224"/>
    <w:rsid w:val="00462BDA"/>
    <w:rsid w:val="004630BC"/>
    <w:rsid w:val="00463A05"/>
    <w:rsid w:val="00464643"/>
    <w:rsid w:val="00464FB8"/>
    <w:rsid w:val="00466ADA"/>
    <w:rsid w:val="004701F9"/>
    <w:rsid w:val="0047064A"/>
    <w:rsid w:val="004728A8"/>
    <w:rsid w:val="004770A0"/>
    <w:rsid w:val="0047736B"/>
    <w:rsid w:val="00483974"/>
    <w:rsid w:val="004901E0"/>
    <w:rsid w:val="00490F73"/>
    <w:rsid w:val="00495C6B"/>
    <w:rsid w:val="00497EBC"/>
    <w:rsid w:val="004A3945"/>
    <w:rsid w:val="004A41CA"/>
    <w:rsid w:val="004A5C52"/>
    <w:rsid w:val="004B1AB1"/>
    <w:rsid w:val="004B398F"/>
    <w:rsid w:val="004B50C2"/>
    <w:rsid w:val="004C4F4F"/>
    <w:rsid w:val="004C55A1"/>
    <w:rsid w:val="004D1167"/>
    <w:rsid w:val="004D19B9"/>
    <w:rsid w:val="004D288D"/>
    <w:rsid w:val="004D362A"/>
    <w:rsid w:val="004D5A3A"/>
    <w:rsid w:val="004D726F"/>
    <w:rsid w:val="004E3CB4"/>
    <w:rsid w:val="004E4732"/>
    <w:rsid w:val="004E6222"/>
    <w:rsid w:val="004E7C65"/>
    <w:rsid w:val="004F400E"/>
    <w:rsid w:val="004F7218"/>
    <w:rsid w:val="00500A86"/>
    <w:rsid w:val="00501531"/>
    <w:rsid w:val="00501BD4"/>
    <w:rsid w:val="0050269F"/>
    <w:rsid w:val="0050497F"/>
    <w:rsid w:val="00507B9E"/>
    <w:rsid w:val="005121AF"/>
    <w:rsid w:val="0051293B"/>
    <w:rsid w:val="00513998"/>
    <w:rsid w:val="0051458D"/>
    <w:rsid w:val="00520700"/>
    <w:rsid w:val="00521C1C"/>
    <w:rsid w:val="00521D75"/>
    <w:rsid w:val="0052412E"/>
    <w:rsid w:val="005331DC"/>
    <w:rsid w:val="00542E25"/>
    <w:rsid w:val="00545199"/>
    <w:rsid w:val="00552DB6"/>
    <w:rsid w:val="00560C27"/>
    <w:rsid w:val="00561BCB"/>
    <w:rsid w:val="0056753C"/>
    <w:rsid w:val="0057656B"/>
    <w:rsid w:val="00584F35"/>
    <w:rsid w:val="00587B3F"/>
    <w:rsid w:val="0059029A"/>
    <w:rsid w:val="00594075"/>
    <w:rsid w:val="00594884"/>
    <w:rsid w:val="00594BEF"/>
    <w:rsid w:val="00595B2A"/>
    <w:rsid w:val="005978D1"/>
    <w:rsid w:val="005A1157"/>
    <w:rsid w:val="005A58CE"/>
    <w:rsid w:val="005C16FE"/>
    <w:rsid w:val="005C1DE3"/>
    <w:rsid w:val="005C37BF"/>
    <w:rsid w:val="005D0B7D"/>
    <w:rsid w:val="005D0D28"/>
    <w:rsid w:val="005D1000"/>
    <w:rsid w:val="005E7BA4"/>
    <w:rsid w:val="005F760F"/>
    <w:rsid w:val="00600527"/>
    <w:rsid w:val="006036DD"/>
    <w:rsid w:val="00603DA0"/>
    <w:rsid w:val="00606E59"/>
    <w:rsid w:val="00610811"/>
    <w:rsid w:val="00614BD1"/>
    <w:rsid w:val="006171AA"/>
    <w:rsid w:val="00622B8E"/>
    <w:rsid w:val="006231F0"/>
    <w:rsid w:val="0062372C"/>
    <w:rsid w:val="00624D42"/>
    <w:rsid w:val="00631DBC"/>
    <w:rsid w:val="0063357A"/>
    <w:rsid w:val="006352B5"/>
    <w:rsid w:val="00637BBB"/>
    <w:rsid w:val="00642F1B"/>
    <w:rsid w:val="006471DC"/>
    <w:rsid w:val="00647C48"/>
    <w:rsid w:val="00650924"/>
    <w:rsid w:val="0065678D"/>
    <w:rsid w:val="00663398"/>
    <w:rsid w:val="00663D6F"/>
    <w:rsid w:val="0066646A"/>
    <w:rsid w:val="00672A24"/>
    <w:rsid w:val="00676ED1"/>
    <w:rsid w:val="006822B2"/>
    <w:rsid w:val="00683D37"/>
    <w:rsid w:val="00691440"/>
    <w:rsid w:val="00693009"/>
    <w:rsid w:val="006931A8"/>
    <w:rsid w:val="00693460"/>
    <w:rsid w:val="006A0FAA"/>
    <w:rsid w:val="006A2B53"/>
    <w:rsid w:val="006A5B73"/>
    <w:rsid w:val="006A74CA"/>
    <w:rsid w:val="006B0B3A"/>
    <w:rsid w:val="006B2AA1"/>
    <w:rsid w:val="006B5381"/>
    <w:rsid w:val="006B554D"/>
    <w:rsid w:val="006B6CFB"/>
    <w:rsid w:val="006B6DAD"/>
    <w:rsid w:val="006B732F"/>
    <w:rsid w:val="006C1724"/>
    <w:rsid w:val="006C2E87"/>
    <w:rsid w:val="006C36D2"/>
    <w:rsid w:val="006D7CAC"/>
    <w:rsid w:val="006E5913"/>
    <w:rsid w:val="006F15D9"/>
    <w:rsid w:val="006F39DA"/>
    <w:rsid w:val="006F4859"/>
    <w:rsid w:val="00700824"/>
    <w:rsid w:val="00700EF8"/>
    <w:rsid w:val="0070241D"/>
    <w:rsid w:val="00702A3A"/>
    <w:rsid w:val="00702C83"/>
    <w:rsid w:val="00707706"/>
    <w:rsid w:val="00711E27"/>
    <w:rsid w:val="00716D47"/>
    <w:rsid w:val="00716E8D"/>
    <w:rsid w:val="007214C1"/>
    <w:rsid w:val="00721F45"/>
    <w:rsid w:val="00725F38"/>
    <w:rsid w:val="00726A52"/>
    <w:rsid w:val="007315DA"/>
    <w:rsid w:val="00731C72"/>
    <w:rsid w:val="00733848"/>
    <w:rsid w:val="0073395D"/>
    <w:rsid w:val="00734006"/>
    <w:rsid w:val="007341F3"/>
    <w:rsid w:val="007365B4"/>
    <w:rsid w:val="00745685"/>
    <w:rsid w:val="007515D7"/>
    <w:rsid w:val="00756302"/>
    <w:rsid w:val="0075649E"/>
    <w:rsid w:val="00761F72"/>
    <w:rsid w:val="00762786"/>
    <w:rsid w:val="00765C3C"/>
    <w:rsid w:val="007664C1"/>
    <w:rsid w:val="00767644"/>
    <w:rsid w:val="007705AF"/>
    <w:rsid w:val="00770B6F"/>
    <w:rsid w:val="0077421F"/>
    <w:rsid w:val="0078144C"/>
    <w:rsid w:val="00781A86"/>
    <w:rsid w:val="007829F2"/>
    <w:rsid w:val="007864AB"/>
    <w:rsid w:val="0079364D"/>
    <w:rsid w:val="007A2034"/>
    <w:rsid w:val="007A7284"/>
    <w:rsid w:val="007B1CFA"/>
    <w:rsid w:val="007B759B"/>
    <w:rsid w:val="007B78FF"/>
    <w:rsid w:val="007C405D"/>
    <w:rsid w:val="007D1FA0"/>
    <w:rsid w:val="007D3806"/>
    <w:rsid w:val="007D4965"/>
    <w:rsid w:val="007D5784"/>
    <w:rsid w:val="007E0714"/>
    <w:rsid w:val="007E13E0"/>
    <w:rsid w:val="007E477A"/>
    <w:rsid w:val="007E6585"/>
    <w:rsid w:val="007E6A4B"/>
    <w:rsid w:val="007E6BAA"/>
    <w:rsid w:val="007F01F4"/>
    <w:rsid w:val="007F1BAD"/>
    <w:rsid w:val="007F5BB5"/>
    <w:rsid w:val="007F6386"/>
    <w:rsid w:val="007F7028"/>
    <w:rsid w:val="007F70CA"/>
    <w:rsid w:val="007F79FD"/>
    <w:rsid w:val="007F7A1B"/>
    <w:rsid w:val="00800FEE"/>
    <w:rsid w:val="00803E57"/>
    <w:rsid w:val="00805EFC"/>
    <w:rsid w:val="0080668B"/>
    <w:rsid w:val="00812FD0"/>
    <w:rsid w:val="00813BC1"/>
    <w:rsid w:val="00814521"/>
    <w:rsid w:val="00817783"/>
    <w:rsid w:val="008226CC"/>
    <w:rsid w:val="00825E18"/>
    <w:rsid w:val="00831691"/>
    <w:rsid w:val="00833427"/>
    <w:rsid w:val="008367A8"/>
    <w:rsid w:val="00846B7C"/>
    <w:rsid w:val="00852C85"/>
    <w:rsid w:val="0085730C"/>
    <w:rsid w:val="00863246"/>
    <w:rsid w:val="008638EB"/>
    <w:rsid w:val="0086523B"/>
    <w:rsid w:val="00867B93"/>
    <w:rsid w:val="00871780"/>
    <w:rsid w:val="008719B9"/>
    <w:rsid w:val="008728DB"/>
    <w:rsid w:val="008870CA"/>
    <w:rsid w:val="0088743D"/>
    <w:rsid w:val="00890142"/>
    <w:rsid w:val="00891C76"/>
    <w:rsid w:val="008945A1"/>
    <w:rsid w:val="008A2E3A"/>
    <w:rsid w:val="008A3310"/>
    <w:rsid w:val="008B3381"/>
    <w:rsid w:val="008B4EC9"/>
    <w:rsid w:val="008C015B"/>
    <w:rsid w:val="008C0A32"/>
    <w:rsid w:val="008C0E67"/>
    <w:rsid w:val="008C5457"/>
    <w:rsid w:val="008D1B00"/>
    <w:rsid w:val="008D4607"/>
    <w:rsid w:val="008E47B9"/>
    <w:rsid w:val="008F0378"/>
    <w:rsid w:val="008F3374"/>
    <w:rsid w:val="008F35E9"/>
    <w:rsid w:val="008F3A17"/>
    <w:rsid w:val="008F543D"/>
    <w:rsid w:val="00900BC7"/>
    <w:rsid w:val="009059B1"/>
    <w:rsid w:val="0091086E"/>
    <w:rsid w:val="00911AD9"/>
    <w:rsid w:val="00911F47"/>
    <w:rsid w:val="00920184"/>
    <w:rsid w:val="00924310"/>
    <w:rsid w:val="00927E32"/>
    <w:rsid w:val="00931037"/>
    <w:rsid w:val="00932981"/>
    <w:rsid w:val="00934D8E"/>
    <w:rsid w:val="0093774F"/>
    <w:rsid w:val="00945BBF"/>
    <w:rsid w:val="00945D23"/>
    <w:rsid w:val="00946687"/>
    <w:rsid w:val="0094722F"/>
    <w:rsid w:val="0095320A"/>
    <w:rsid w:val="00954D53"/>
    <w:rsid w:val="00955104"/>
    <w:rsid w:val="00956065"/>
    <w:rsid w:val="00960CEF"/>
    <w:rsid w:val="00966F78"/>
    <w:rsid w:val="00971B42"/>
    <w:rsid w:val="00980993"/>
    <w:rsid w:val="00982873"/>
    <w:rsid w:val="00983933"/>
    <w:rsid w:val="00985083"/>
    <w:rsid w:val="00985EC6"/>
    <w:rsid w:val="009966D9"/>
    <w:rsid w:val="009A0D02"/>
    <w:rsid w:val="009A26CB"/>
    <w:rsid w:val="009A6046"/>
    <w:rsid w:val="009A60FD"/>
    <w:rsid w:val="009B071D"/>
    <w:rsid w:val="009B146F"/>
    <w:rsid w:val="009B398F"/>
    <w:rsid w:val="009B5B2B"/>
    <w:rsid w:val="009B7280"/>
    <w:rsid w:val="009C243E"/>
    <w:rsid w:val="009C3465"/>
    <w:rsid w:val="009C3EBB"/>
    <w:rsid w:val="009D66D9"/>
    <w:rsid w:val="009E3BC1"/>
    <w:rsid w:val="009E4EFA"/>
    <w:rsid w:val="009F1BED"/>
    <w:rsid w:val="00A01706"/>
    <w:rsid w:val="00A018C0"/>
    <w:rsid w:val="00A02EB1"/>
    <w:rsid w:val="00A04548"/>
    <w:rsid w:val="00A05594"/>
    <w:rsid w:val="00A0595D"/>
    <w:rsid w:val="00A06599"/>
    <w:rsid w:val="00A06A63"/>
    <w:rsid w:val="00A1185B"/>
    <w:rsid w:val="00A157E7"/>
    <w:rsid w:val="00A16005"/>
    <w:rsid w:val="00A17960"/>
    <w:rsid w:val="00A17ACB"/>
    <w:rsid w:val="00A17F65"/>
    <w:rsid w:val="00A237BA"/>
    <w:rsid w:val="00A248F5"/>
    <w:rsid w:val="00A32BA5"/>
    <w:rsid w:val="00A33749"/>
    <w:rsid w:val="00A341BC"/>
    <w:rsid w:val="00A36880"/>
    <w:rsid w:val="00A40521"/>
    <w:rsid w:val="00A42228"/>
    <w:rsid w:val="00A44A57"/>
    <w:rsid w:val="00A510B3"/>
    <w:rsid w:val="00A51120"/>
    <w:rsid w:val="00A52E98"/>
    <w:rsid w:val="00A65EF3"/>
    <w:rsid w:val="00A702C4"/>
    <w:rsid w:val="00A70F7F"/>
    <w:rsid w:val="00A72A6E"/>
    <w:rsid w:val="00A81620"/>
    <w:rsid w:val="00A833EA"/>
    <w:rsid w:val="00A85053"/>
    <w:rsid w:val="00A854EE"/>
    <w:rsid w:val="00A8589C"/>
    <w:rsid w:val="00A85ABD"/>
    <w:rsid w:val="00A9252B"/>
    <w:rsid w:val="00AA383E"/>
    <w:rsid w:val="00AA5A3A"/>
    <w:rsid w:val="00AA76D7"/>
    <w:rsid w:val="00AB0C0F"/>
    <w:rsid w:val="00AB1C7E"/>
    <w:rsid w:val="00AB27FF"/>
    <w:rsid w:val="00AB4D61"/>
    <w:rsid w:val="00AB7A2D"/>
    <w:rsid w:val="00AC62B1"/>
    <w:rsid w:val="00AC7760"/>
    <w:rsid w:val="00AD0697"/>
    <w:rsid w:val="00AD125F"/>
    <w:rsid w:val="00AD3339"/>
    <w:rsid w:val="00AD3FC1"/>
    <w:rsid w:val="00AD7DD6"/>
    <w:rsid w:val="00AE0029"/>
    <w:rsid w:val="00AE25B4"/>
    <w:rsid w:val="00AE2B24"/>
    <w:rsid w:val="00AE345B"/>
    <w:rsid w:val="00AF171A"/>
    <w:rsid w:val="00AF2FE6"/>
    <w:rsid w:val="00AF3233"/>
    <w:rsid w:val="00AF545B"/>
    <w:rsid w:val="00B00069"/>
    <w:rsid w:val="00B0782A"/>
    <w:rsid w:val="00B07837"/>
    <w:rsid w:val="00B0790B"/>
    <w:rsid w:val="00B10654"/>
    <w:rsid w:val="00B11692"/>
    <w:rsid w:val="00B13E40"/>
    <w:rsid w:val="00B13FF5"/>
    <w:rsid w:val="00B15655"/>
    <w:rsid w:val="00B16742"/>
    <w:rsid w:val="00B16AE2"/>
    <w:rsid w:val="00B176B0"/>
    <w:rsid w:val="00B20443"/>
    <w:rsid w:val="00B20FC4"/>
    <w:rsid w:val="00B236E5"/>
    <w:rsid w:val="00B244BB"/>
    <w:rsid w:val="00B408D1"/>
    <w:rsid w:val="00B452C2"/>
    <w:rsid w:val="00B465E9"/>
    <w:rsid w:val="00B52437"/>
    <w:rsid w:val="00B5276E"/>
    <w:rsid w:val="00B52FB6"/>
    <w:rsid w:val="00B538AE"/>
    <w:rsid w:val="00B53FBF"/>
    <w:rsid w:val="00B579F7"/>
    <w:rsid w:val="00B614FE"/>
    <w:rsid w:val="00B61FEB"/>
    <w:rsid w:val="00B621C7"/>
    <w:rsid w:val="00B64F6D"/>
    <w:rsid w:val="00B701AE"/>
    <w:rsid w:val="00B73306"/>
    <w:rsid w:val="00B767B7"/>
    <w:rsid w:val="00B76CEC"/>
    <w:rsid w:val="00B81064"/>
    <w:rsid w:val="00B84575"/>
    <w:rsid w:val="00B86EFA"/>
    <w:rsid w:val="00B925A1"/>
    <w:rsid w:val="00B937EC"/>
    <w:rsid w:val="00BA473E"/>
    <w:rsid w:val="00BA49F2"/>
    <w:rsid w:val="00BA5CE2"/>
    <w:rsid w:val="00BA6450"/>
    <w:rsid w:val="00BA77BF"/>
    <w:rsid w:val="00BA7B62"/>
    <w:rsid w:val="00BB1133"/>
    <w:rsid w:val="00BB2177"/>
    <w:rsid w:val="00BB23E8"/>
    <w:rsid w:val="00BB76EA"/>
    <w:rsid w:val="00BB7927"/>
    <w:rsid w:val="00BC1EEC"/>
    <w:rsid w:val="00BC5D87"/>
    <w:rsid w:val="00BC63B5"/>
    <w:rsid w:val="00BE497D"/>
    <w:rsid w:val="00BE4F98"/>
    <w:rsid w:val="00BE512C"/>
    <w:rsid w:val="00BF0654"/>
    <w:rsid w:val="00BF0D2A"/>
    <w:rsid w:val="00BF1663"/>
    <w:rsid w:val="00BF193B"/>
    <w:rsid w:val="00BF38AA"/>
    <w:rsid w:val="00BF67D6"/>
    <w:rsid w:val="00BF7F9E"/>
    <w:rsid w:val="00C007EC"/>
    <w:rsid w:val="00C01EC7"/>
    <w:rsid w:val="00C0207D"/>
    <w:rsid w:val="00C02308"/>
    <w:rsid w:val="00C0522F"/>
    <w:rsid w:val="00C11C28"/>
    <w:rsid w:val="00C1417B"/>
    <w:rsid w:val="00C22255"/>
    <w:rsid w:val="00C26A2B"/>
    <w:rsid w:val="00C27A16"/>
    <w:rsid w:val="00C27D36"/>
    <w:rsid w:val="00C333FB"/>
    <w:rsid w:val="00C33F05"/>
    <w:rsid w:val="00C343E8"/>
    <w:rsid w:val="00C41EBB"/>
    <w:rsid w:val="00C424E8"/>
    <w:rsid w:val="00C44B6C"/>
    <w:rsid w:val="00C4523D"/>
    <w:rsid w:val="00C5472C"/>
    <w:rsid w:val="00C562E4"/>
    <w:rsid w:val="00C56DAA"/>
    <w:rsid w:val="00C6366B"/>
    <w:rsid w:val="00C6532D"/>
    <w:rsid w:val="00C6738C"/>
    <w:rsid w:val="00C678E4"/>
    <w:rsid w:val="00C705C4"/>
    <w:rsid w:val="00C73097"/>
    <w:rsid w:val="00C75BF2"/>
    <w:rsid w:val="00C76815"/>
    <w:rsid w:val="00C76CF1"/>
    <w:rsid w:val="00C81013"/>
    <w:rsid w:val="00C81918"/>
    <w:rsid w:val="00C8543E"/>
    <w:rsid w:val="00C931AD"/>
    <w:rsid w:val="00C939F6"/>
    <w:rsid w:val="00C93DAA"/>
    <w:rsid w:val="00C93FD2"/>
    <w:rsid w:val="00C947D4"/>
    <w:rsid w:val="00CA062D"/>
    <w:rsid w:val="00CA1220"/>
    <w:rsid w:val="00CA30A8"/>
    <w:rsid w:val="00CA5B90"/>
    <w:rsid w:val="00CB36D7"/>
    <w:rsid w:val="00CB4F74"/>
    <w:rsid w:val="00CC16BF"/>
    <w:rsid w:val="00CC47BA"/>
    <w:rsid w:val="00CD4573"/>
    <w:rsid w:val="00CD62A8"/>
    <w:rsid w:val="00CD6DAB"/>
    <w:rsid w:val="00CE2934"/>
    <w:rsid w:val="00CE31C8"/>
    <w:rsid w:val="00CE3C57"/>
    <w:rsid w:val="00CE58F7"/>
    <w:rsid w:val="00CF1DAA"/>
    <w:rsid w:val="00CF2A26"/>
    <w:rsid w:val="00CF7826"/>
    <w:rsid w:val="00D01C07"/>
    <w:rsid w:val="00D02D30"/>
    <w:rsid w:val="00D05112"/>
    <w:rsid w:val="00D10E7C"/>
    <w:rsid w:val="00D144D2"/>
    <w:rsid w:val="00D1589A"/>
    <w:rsid w:val="00D17687"/>
    <w:rsid w:val="00D17BC0"/>
    <w:rsid w:val="00D17D68"/>
    <w:rsid w:val="00D209B8"/>
    <w:rsid w:val="00D224CE"/>
    <w:rsid w:val="00D238D6"/>
    <w:rsid w:val="00D34812"/>
    <w:rsid w:val="00D36724"/>
    <w:rsid w:val="00D40730"/>
    <w:rsid w:val="00D413AE"/>
    <w:rsid w:val="00D4177F"/>
    <w:rsid w:val="00D43122"/>
    <w:rsid w:val="00D43885"/>
    <w:rsid w:val="00D44E02"/>
    <w:rsid w:val="00D46264"/>
    <w:rsid w:val="00D52079"/>
    <w:rsid w:val="00D568EE"/>
    <w:rsid w:val="00D66B39"/>
    <w:rsid w:val="00D7017D"/>
    <w:rsid w:val="00D71F9E"/>
    <w:rsid w:val="00D72191"/>
    <w:rsid w:val="00D72428"/>
    <w:rsid w:val="00D72C2C"/>
    <w:rsid w:val="00D81067"/>
    <w:rsid w:val="00D849E0"/>
    <w:rsid w:val="00D94F36"/>
    <w:rsid w:val="00DA0E7D"/>
    <w:rsid w:val="00DA101F"/>
    <w:rsid w:val="00DA2A91"/>
    <w:rsid w:val="00DA2BA4"/>
    <w:rsid w:val="00DA3B85"/>
    <w:rsid w:val="00DB1BCD"/>
    <w:rsid w:val="00DB623C"/>
    <w:rsid w:val="00DB6BC5"/>
    <w:rsid w:val="00DD0EBC"/>
    <w:rsid w:val="00DD5026"/>
    <w:rsid w:val="00DD7818"/>
    <w:rsid w:val="00DD78DA"/>
    <w:rsid w:val="00DE5C9B"/>
    <w:rsid w:val="00DF24EA"/>
    <w:rsid w:val="00DF54FE"/>
    <w:rsid w:val="00DF65CE"/>
    <w:rsid w:val="00E00728"/>
    <w:rsid w:val="00E00F57"/>
    <w:rsid w:val="00E1260B"/>
    <w:rsid w:val="00E12810"/>
    <w:rsid w:val="00E15C1D"/>
    <w:rsid w:val="00E17D25"/>
    <w:rsid w:val="00E22214"/>
    <w:rsid w:val="00E22497"/>
    <w:rsid w:val="00E23122"/>
    <w:rsid w:val="00E2422E"/>
    <w:rsid w:val="00E26A35"/>
    <w:rsid w:val="00E40FAA"/>
    <w:rsid w:val="00E4341E"/>
    <w:rsid w:val="00E43809"/>
    <w:rsid w:val="00E5038C"/>
    <w:rsid w:val="00E50F2A"/>
    <w:rsid w:val="00E51BA9"/>
    <w:rsid w:val="00E57A26"/>
    <w:rsid w:val="00E71182"/>
    <w:rsid w:val="00E734DF"/>
    <w:rsid w:val="00E7432A"/>
    <w:rsid w:val="00E82E25"/>
    <w:rsid w:val="00E85DC8"/>
    <w:rsid w:val="00E90394"/>
    <w:rsid w:val="00E90BA2"/>
    <w:rsid w:val="00E94009"/>
    <w:rsid w:val="00E95FAE"/>
    <w:rsid w:val="00E96BFC"/>
    <w:rsid w:val="00E977B9"/>
    <w:rsid w:val="00EA2424"/>
    <w:rsid w:val="00EA5574"/>
    <w:rsid w:val="00EA58AA"/>
    <w:rsid w:val="00EA6162"/>
    <w:rsid w:val="00EA799A"/>
    <w:rsid w:val="00EB1670"/>
    <w:rsid w:val="00EB2275"/>
    <w:rsid w:val="00EB3A8F"/>
    <w:rsid w:val="00EB3C52"/>
    <w:rsid w:val="00EB516B"/>
    <w:rsid w:val="00EB52FB"/>
    <w:rsid w:val="00EB6511"/>
    <w:rsid w:val="00EB7D6A"/>
    <w:rsid w:val="00EC601D"/>
    <w:rsid w:val="00ED5F99"/>
    <w:rsid w:val="00ED6A6B"/>
    <w:rsid w:val="00ED6CD3"/>
    <w:rsid w:val="00ED7FFB"/>
    <w:rsid w:val="00EE1872"/>
    <w:rsid w:val="00EE360A"/>
    <w:rsid w:val="00EF0112"/>
    <w:rsid w:val="00F006F7"/>
    <w:rsid w:val="00F01154"/>
    <w:rsid w:val="00F02ECF"/>
    <w:rsid w:val="00F0364D"/>
    <w:rsid w:val="00F040FA"/>
    <w:rsid w:val="00F11B6F"/>
    <w:rsid w:val="00F23F59"/>
    <w:rsid w:val="00F24F68"/>
    <w:rsid w:val="00F30BF3"/>
    <w:rsid w:val="00F30E60"/>
    <w:rsid w:val="00F36BE3"/>
    <w:rsid w:val="00F44172"/>
    <w:rsid w:val="00F4615E"/>
    <w:rsid w:val="00F47F39"/>
    <w:rsid w:val="00F540DE"/>
    <w:rsid w:val="00F54FE7"/>
    <w:rsid w:val="00F579AC"/>
    <w:rsid w:val="00F60D05"/>
    <w:rsid w:val="00F61147"/>
    <w:rsid w:val="00F64CBF"/>
    <w:rsid w:val="00F659B5"/>
    <w:rsid w:val="00F67AD8"/>
    <w:rsid w:val="00F7125F"/>
    <w:rsid w:val="00F71625"/>
    <w:rsid w:val="00F75A8D"/>
    <w:rsid w:val="00F77CE4"/>
    <w:rsid w:val="00F81466"/>
    <w:rsid w:val="00F81AFC"/>
    <w:rsid w:val="00F82723"/>
    <w:rsid w:val="00F84344"/>
    <w:rsid w:val="00F85452"/>
    <w:rsid w:val="00F86985"/>
    <w:rsid w:val="00F9048E"/>
    <w:rsid w:val="00F941B5"/>
    <w:rsid w:val="00FA3C0C"/>
    <w:rsid w:val="00FA69A0"/>
    <w:rsid w:val="00FB0459"/>
    <w:rsid w:val="00FB478C"/>
    <w:rsid w:val="00FB4E14"/>
    <w:rsid w:val="00FB593C"/>
    <w:rsid w:val="00FB6A2E"/>
    <w:rsid w:val="00FC0806"/>
    <w:rsid w:val="00FC08F7"/>
    <w:rsid w:val="00FC2538"/>
    <w:rsid w:val="00FC524A"/>
    <w:rsid w:val="00FC7D5F"/>
    <w:rsid w:val="00FD0BDC"/>
    <w:rsid w:val="00FD2D9B"/>
    <w:rsid w:val="00FD40BC"/>
    <w:rsid w:val="00FD6C36"/>
    <w:rsid w:val="00FE0A56"/>
    <w:rsid w:val="00FE1EFD"/>
    <w:rsid w:val="00FF1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D6730C"/>
  <w15:docId w15:val="{2E73EFB8-2EFD-462C-9B7E-CE3B39B8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ind w:firstLine="187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7284"/>
    <w:rPr>
      <w:lang w:val="en-US" w:eastAsia="fr-FR"/>
    </w:rPr>
  </w:style>
  <w:style w:type="paragraph" w:styleId="Ttulo1">
    <w:name w:val="heading 1"/>
    <w:basedOn w:val="Normal"/>
    <w:next w:val="Normal"/>
    <w:qFormat/>
    <w:rsid w:val="00382EE5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382EE5"/>
    <w:pPr>
      <w:keepNext/>
      <w:tabs>
        <w:tab w:val="num" w:pos="360"/>
      </w:tabs>
      <w:ind w:left="360" w:hanging="360"/>
      <w:outlineLvl w:val="1"/>
    </w:pPr>
    <w:rPr>
      <w:i/>
    </w:rPr>
  </w:style>
  <w:style w:type="paragraph" w:styleId="Ttulo3">
    <w:name w:val="heading 3"/>
    <w:basedOn w:val="Normal"/>
    <w:next w:val="Normal"/>
    <w:qFormat/>
    <w:rsid w:val="00382EE5"/>
    <w:pPr>
      <w:keepNext/>
      <w:tabs>
        <w:tab w:val="num" w:pos="270"/>
      </w:tabs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382EE5"/>
    <w:pPr>
      <w:keepNext/>
      <w:tabs>
        <w:tab w:val="num" w:pos="720"/>
      </w:tabs>
      <w:spacing w:after="120" w:line="216" w:lineRule="auto"/>
      <w:ind w:left="720" w:hanging="720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qFormat/>
    <w:rsid w:val="004013CF"/>
    <w:pPr>
      <w:numPr>
        <w:ilvl w:val="2"/>
        <w:numId w:val="21"/>
      </w:numPr>
      <w:spacing w:after="120"/>
      <w:outlineLvl w:val="4"/>
    </w:pPr>
    <w:rPr>
      <w:b/>
      <w:spacing w:val="20"/>
      <w:sz w:val="24"/>
      <w:lang w:val="pt-BR" w:eastAsia="pt-BR"/>
    </w:rPr>
  </w:style>
  <w:style w:type="paragraph" w:styleId="Ttulo6">
    <w:name w:val="heading 6"/>
    <w:basedOn w:val="Normal"/>
    <w:next w:val="Normal"/>
    <w:link w:val="Ttulo6Char"/>
    <w:qFormat/>
    <w:rsid w:val="004013CF"/>
    <w:pPr>
      <w:numPr>
        <w:ilvl w:val="3"/>
        <w:numId w:val="22"/>
      </w:numPr>
      <w:outlineLvl w:val="5"/>
    </w:pPr>
    <w:rPr>
      <w:sz w:val="22"/>
      <w:lang w:val="pt-BR" w:eastAsia="pt-BR"/>
    </w:rPr>
  </w:style>
  <w:style w:type="paragraph" w:styleId="Ttulo7">
    <w:name w:val="heading 7"/>
    <w:basedOn w:val="Normal"/>
    <w:next w:val="Normal"/>
    <w:link w:val="Ttulo7Char"/>
    <w:qFormat/>
    <w:rsid w:val="004013CF"/>
    <w:pPr>
      <w:spacing w:before="240" w:after="60"/>
      <w:ind w:firstLine="397"/>
      <w:outlineLvl w:val="6"/>
    </w:pPr>
    <w:rPr>
      <w:rFonts w:ascii="Arial" w:hAnsi="Arial"/>
      <w:sz w:val="22"/>
      <w:lang w:val="pt-BR" w:eastAsia="pt-BR"/>
    </w:rPr>
  </w:style>
  <w:style w:type="paragraph" w:styleId="Ttulo8">
    <w:name w:val="heading 8"/>
    <w:basedOn w:val="Normal"/>
    <w:next w:val="Normal"/>
    <w:link w:val="Ttulo8Char"/>
    <w:qFormat/>
    <w:rsid w:val="004013CF"/>
    <w:pPr>
      <w:spacing w:before="240" w:after="60"/>
      <w:ind w:firstLine="397"/>
      <w:outlineLvl w:val="7"/>
    </w:pPr>
    <w:rPr>
      <w:rFonts w:ascii="Arial" w:hAnsi="Arial"/>
      <w:i/>
      <w:sz w:val="22"/>
      <w:lang w:val="pt-BR" w:eastAsia="pt-BR"/>
    </w:rPr>
  </w:style>
  <w:style w:type="paragraph" w:styleId="Ttulo9">
    <w:name w:val="heading 9"/>
    <w:basedOn w:val="Normal"/>
    <w:next w:val="Normal"/>
    <w:link w:val="Ttulo9Char"/>
    <w:qFormat/>
    <w:rsid w:val="004013CF"/>
    <w:pPr>
      <w:spacing w:before="240" w:after="60"/>
      <w:ind w:firstLine="397"/>
      <w:outlineLvl w:val="8"/>
    </w:pPr>
    <w:rPr>
      <w:rFonts w:ascii="Arial" w:hAnsi="Arial"/>
      <w:b/>
      <w:i/>
      <w:sz w:val="1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82EE5"/>
    <w:rPr>
      <w:b/>
      <w:sz w:val="28"/>
    </w:rPr>
  </w:style>
  <w:style w:type="paragraph" w:styleId="Recuodecorpodetexto">
    <w:name w:val="Body Text Indent"/>
    <w:basedOn w:val="Normal"/>
    <w:rsid w:val="00382EE5"/>
    <w:pPr>
      <w:ind w:left="360"/>
    </w:pPr>
  </w:style>
  <w:style w:type="paragraph" w:styleId="Recuodecorpodetexto2">
    <w:name w:val="Body Text Indent 2"/>
    <w:basedOn w:val="Normal"/>
    <w:link w:val="Recuodecorpodetexto2Char"/>
    <w:rsid w:val="00382EE5"/>
    <w:pPr>
      <w:ind w:firstLine="288"/>
    </w:pPr>
    <w:rPr>
      <w:b/>
      <w:sz w:val="18"/>
    </w:rPr>
  </w:style>
  <w:style w:type="paragraph" w:styleId="Recuodecorpodetexto3">
    <w:name w:val="Body Text Indent 3"/>
    <w:basedOn w:val="Normal"/>
    <w:rsid w:val="00382EE5"/>
    <w:pPr>
      <w:ind w:firstLine="360"/>
    </w:pPr>
  </w:style>
  <w:style w:type="paragraph" w:styleId="Cabealho">
    <w:name w:val="header"/>
    <w:basedOn w:val="Normal"/>
    <w:link w:val="CabealhoChar"/>
    <w:uiPriority w:val="99"/>
    <w:rsid w:val="00382E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82E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82EE5"/>
  </w:style>
  <w:style w:type="character" w:styleId="Hyperlink">
    <w:name w:val="Hyperlink"/>
    <w:rsid w:val="00382EE5"/>
    <w:rPr>
      <w:color w:val="0000FF"/>
      <w:u w:val="single"/>
    </w:rPr>
  </w:style>
  <w:style w:type="paragraph" w:customStyle="1" w:styleId="Papertitle">
    <w:name w:val="Paper title"/>
    <w:basedOn w:val="Corpodetexto"/>
    <w:rsid w:val="00382EE5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rsid w:val="00382EE5"/>
    <w:pPr>
      <w:jc w:val="center"/>
    </w:pPr>
  </w:style>
  <w:style w:type="paragraph" w:customStyle="1" w:styleId="abstract">
    <w:name w:val="abstract"/>
    <w:basedOn w:val="Recuodecorpodetexto2"/>
    <w:rsid w:val="00382EE5"/>
    <w:pPr>
      <w:spacing w:after="120" w:line="200" w:lineRule="exact"/>
    </w:pPr>
  </w:style>
  <w:style w:type="paragraph" w:customStyle="1" w:styleId="abstracthead">
    <w:name w:val="abstract head"/>
    <w:basedOn w:val="abstract"/>
    <w:rsid w:val="00382EE5"/>
    <w:rPr>
      <w:i/>
    </w:rPr>
  </w:style>
  <w:style w:type="paragraph" w:customStyle="1" w:styleId="abstractheader">
    <w:name w:val="abstract header"/>
    <w:basedOn w:val="abstract"/>
    <w:rsid w:val="00382EE5"/>
    <w:rPr>
      <w:i/>
    </w:rPr>
  </w:style>
  <w:style w:type="paragraph" w:customStyle="1" w:styleId="abstractname">
    <w:name w:val="abstract name"/>
    <w:basedOn w:val="abstract"/>
    <w:rsid w:val="00382EE5"/>
    <w:rPr>
      <w:i/>
    </w:rPr>
  </w:style>
  <w:style w:type="paragraph" w:customStyle="1" w:styleId="text">
    <w:name w:val="text"/>
    <w:basedOn w:val="Normal"/>
    <w:rsid w:val="00382EE5"/>
    <w:pPr>
      <w:spacing w:line="240" w:lineRule="exact"/>
    </w:pPr>
  </w:style>
  <w:style w:type="paragraph" w:customStyle="1" w:styleId="sectionhead1">
    <w:name w:val="section head (1)"/>
    <w:basedOn w:val="Normal"/>
    <w:rsid w:val="00382EE5"/>
    <w:pPr>
      <w:numPr>
        <w:numId w:val="1"/>
      </w:numPr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rsid w:val="00382EE5"/>
    <w:pPr>
      <w:numPr>
        <w:numId w:val="7"/>
      </w:numPr>
      <w:spacing w:before="120"/>
    </w:pPr>
    <w:rPr>
      <w:spacing w:val="-8"/>
    </w:rPr>
  </w:style>
  <w:style w:type="paragraph" w:customStyle="1" w:styleId="sectionheadnonums">
    <w:name w:val="section head (no nums)"/>
    <w:basedOn w:val="Normal"/>
    <w:rsid w:val="00382EE5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sid w:val="00382EE5"/>
    <w:rPr>
      <w:sz w:val="22"/>
    </w:rPr>
  </w:style>
  <w:style w:type="paragraph" w:customStyle="1" w:styleId="references">
    <w:name w:val="references"/>
    <w:basedOn w:val="Normal"/>
    <w:rsid w:val="00382EE5"/>
    <w:pPr>
      <w:spacing w:line="180" w:lineRule="exact"/>
      <w:ind w:left="360" w:hanging="360"/>
    </w:pPr>
    <w:rPr>
      <w:sz w:val="16"/>
    </w:rPr>
  </w:style>
  <w:style w:type="paragraph" w:styleId="Textodenotaderodap">
    <w:name w:val="footnote text"/>
    <w:basedOn w:val="Normal"/>
    <w:semiHidden/>
    <w:rsid w:val="00382EE5"/>
    <w:pPr>
      <w:autoSpaceDE w:val="0"/>
      <w:autoSpaceDN w:val="0"/>
      <w:ind w:firstLine="202"/>
    </w:pPr>
    <w:rPr>
      <w:sz w:val="16"/>
      <w:szCs w:val="16"/>
      <w:lang w:eastAsia="en-US"/>
    </w:rPr>
  </w:style>
  <w:style w:type="paragraph" w:customStyle="1" w:styleId="Author">
    <w:name w:val="Author"/>
    <w:basedOn w:val="Normal"/>
    <w:rsid w:val="00382EE5"/>
    <w:pPr>
      <w:jc w:val="center"/>
    </w:pPr>
    <w:rPr>
      <w:sz w:val="24"/>
      <w:lang w:eastAsia="en-US"/>
    </w:rPr>
  </w:style>
  <w:style w:type="paragraph" w:customStyle="1" w:styleId="Affiliation">
    <w:name w:val="Affiliation"/>
    <w:basedOn w:val="Normal"/>
    <w:rsid w:val="00382EE5"/>
    <w:pPr>
      <w:jc w:val="center"/>
    </w:pPr>
    <w:rPr>
      <w:i/>
      <w:sz w:val="24"/>
      <w:lang w:eastAsia="en-US"/>
    </w:rPr>
  </w:style>
  <w:style w:type="character" w:customStyle="1" w:styleId="CabealhoChar">
    <w:name w:val="Cabeçalho Char"/>
    <w:link w:val="Cabealho"/>
    <w:uiPriority w:val="99"/>
    <w:rsid w:val="00232414"/>
    <w:rPr>
      <w:lang w:val="en-US" w:eastAsia="fr-FR"/>
    </w:rPr>
  </w:style>
  <w:style w:type="character" w:customStyle="1" w:styleId="RodapChar">
    <w:name w:val="Rodapé Char"/>
    <w:link w:val="Rodap"/>
    <w:uiPriority w:val="99"/>
    <w:rsid w:val="00232414"/>
    <w:rPr>
      <w:lang w:val="en-US" w:eastAsia="fr-FR"/>
    </w:rPr>
  </w:style>
  <w:style w:type="character" w:customStyle="1" w:styleId="Ttulo5Char">
    <w:name w:val="Título 5 Char"/>
    <w:link w:val="Ttulo5"/>
    <w:rsid w:val="004013CF"/>
    <w:rPr>
      <w:b/>
      <w:spacing w:val="20"/>
      <w:sz w:val="24"/>
    </w:rPr>
  </w:style>
  <w:style w:type="character" w:customStyle="1" w:styleId="Ttulo6Char">
    <w:name w:val="Título 6 Char"/>
    <w:link w:val="Ttulo6"/>
    <w:rsid w:val="004013CF"/>
    <w:rPr>
      <w:sz w:val="22"/>
    </w:rPr>
  </w:style>
  <w:style w:type="character" w:customStyle="1" w:styleId="Ttulo7Char">
    <w:name w:val="Título 7 Char"/>
    <w:link w:val="Ttulo7"/>
    <w:rsid w:val="004013CF"/>
    <w:rPr>
      <w:rFonts w:ascii="Arial" w:hAnsi="Arial"/>
      <w:sz w:val="22"/>
    </w:rPr>
  </w:style>
  <w:style w:type="character" w:customStyle="1" w:styleId="Ttulo8Char">
    <w:name w:val="Título 8 Char"/>
    <w:link w:val="Ttulo8"/>
    <w:rsid w:val="004013CF"/>
    <w:rPr>
      <w:rFonts w:ascii="Arial" w:hAnsi="Arial"/>
      <w:i/>
      <w:sz w:val="22"/>
    </w:rPr>
  </w:style>
  <w:style w:type="character" w:customStyle="1" w:styleId="Ttulo9Char">
    <w:name w:val="Título 9 Char"/>
    <w:link w:val="Ttulo9"/>
    <w:rsid w:val="004013CF"/>
    <w:rPr>
      <w:rFonts w:ascii="Arial" w:hAnsi="Arial"/>
      <w:b/>
      <w:i/>
      <w:sz w:val="18"/>
    </w:rPr>
  </w:style>
  <w:style w:type="paragraph" w:customStyle="1" w:styleId="Ttulo21">
    <w:name w:val="Título 21"/>
    <w:basedOn w:val="Normal"/>
    <w:rsid w:val="004013CF"/>
    <w:pPr>
      <w:numPr>
        <w:ilvl w:val="2"/>
        <w:numId w:val="22"/>
      </w:num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</w:pPr>
    <w:rPr>
      <w:b/>
      <w:spacing w:val="20"/>
      <w:sz w:val="36"/>
      <w:lang w:val="pt-BR" w:eastAsia="pt-BR"/>
    </w:rPr>
  </w:style>
  <w:style w:type="paragraph" w:customStyle="1" w:styleId="NormalText">
    <w:name w:val="Normal Text"/>
    <w:basedOn w:val="Normal"/>
    <w:rsid w:val="004013CF"/>
    <w:rPr>
      <w:sz w:val="22"/>
      <w:lang w:val="pt-BR" w:eastAsia="pt-BR"/>
    </w:rPr>
  </w:style>
  <w:style w:type="paragraph" w:customStyle="1" w:styleId="Header3">
    <w:name w:val="Header 3"/>
    <w:basedOn w:val="Ttulo3"/>
    <w:rsid w:val="004013CF"/>
    <w:pPr>
      <w:numPr>
        <w:numId w:val="22"/>
      </w:numPr>
      <w:suppressAutoHyphens/>
      <w:spacing w:before="120" w:after="120"/>
      <w:jc w:val="left"/>
      <w:outlineLvl w:val="0"/>
    </w:pPr>
    <w:rPr>
      <w:b/>
      <w:i w:val="0"/>
      <w:sz w:val="24"/>
      <w:lang w:val="pt-BR" w:eastAsia="pt-BR"/>
    </w:rPr>
  </w:style>
  <w:style w:type="paragraph" w:customStyle="1" w:styleId="Header4">
    <w:name w:val="Header 4"/>
    <w:basedOn w:val="Ttulo2"/>
    <w:rsid w:val="004013CF"/>
    <w:pPr>
      <w:numPr>
        <w:ilvl w:val="1"/>
        <w:numId w:val="22"/>
      </w:numPr>
      <w:suppressAutoHyphens/>
      <w:spacing w:before="120" w:after="120"/>
      <w:jc w:val="left"/>
    </w:pPr>
    <w:rPr>
      <w:b/>
      <w:i w:val="0"/>
      <w:sz w:val="24"/>
      <w:lang w:val="pt-BR" w:eastAsia="pt-BR"/>
    </w:rPr>
  </w:style>
  <w:style w:type="paragraph" w:styleId="Textodebalo">
    <w:name w:val="Balloon Text"/>
    <w:basedOn w:val="Normal"/>
    <w:link w:val="TextodebaloChar"/>
    <w:rsid w:val="006B73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B732F"/>
    <w:rPr>
      <w:rFonts w:ascii="Tahoma" w:hAnsi="Tahoma" w:cs="Tahoma"/>
      <w:sz w:val="16"/>
      <w:szCs w:val="16"/>
      <w:lang w:val="en-US" w:eastAsia="fr-FR"/>
    </w:rPr>
  </w:style>
  <w:style w:type="character" w:styleId="TextodoEspaoReservado">
    <w:name w:val="Placeholder Text"/>
    <w:basedOn w:val="Fontepargpadro"/>
    <w:uiPriority w:val="99"/>
    <w:semiHidden/>
    <w:rsid w:val="004901E0"/>
    <w:rPr>
      <w:color w:val="808080"/>
    </w:rPr>
  </w:style>
  <w:style w:type="table" w:styleId="Tabelacomgrade">
    <w:name w:val="Table Grid"/>
    <w:basedOn w:val="Tabelanormal"/>
    <w:rsid w:val="00490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66646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Fontepargpadro"/>
    <w:rsid w:val="00D34812"/>
  </w:style>
  <w:style w:type="character" w:customStyle="1" w:styleId="apple-converted-space">
    <w:name w:val="apple-converted-space"/>
    <w:basedOn w:val="Fontepargpadro"/>
    <w:rsid w:val="00D34812"/>
  </w:style>
  <w:style w:type="character" w:customStyle="1" w:styleId="Recuodecorpodetexto2Char">
    <w:name w:val="Recuo de corpo de texto 2 Char"/>
    <w:basedOn w:val="Fontepargpadro"/>
    <w:link w:val="Recuodecorpodetexto2"/>
    <w:rsid w:val="00D52079"/>
    <w:rPr>
      <w:b/>
      <w:sz w:val="18"/>
      <w:lang w:val="en-US" w:eastAsia="fr-FR"/>
    </w:rPr>
  </w:style>
  <w:style w:type="paragraph" w:styleId="SemEspaamento">
    <w:name w:val="No Spacing"/>
    <w:uiPriority w:val="1"/>
    <w:qFormat/>
    <w:rsid w:val="00D52079"/>
    <w:pPr>
      <w:ind w:left="227"/>
    </w:pPr>
    <w:rPr>
      <w:lang w:val="en-US" w:eastAsia="fr-FR"/>
    </w:rPr>
  </w:style>
  <w:style w:type="paragraph" w:styleId="PargrafodaLista">
    <w:name w:val="List Paragraph"/>
    <w:basedOn w:val="Normal"/>
    <w:uiPriority w:val="34"/>
    <w:qFormat/>
    <w:rsid w:val="00184B71"/>
    <w:pPr>
      <w:ind w:left="720"/>
      <w:contextualSpacing/>
    </w:pPr>
  </w:style>
  <w:style w:type="paragraph" w:customStyle="1" w:styleId="Default">
    <w:name w:val="Default"/>
    <w:rsid w:val="0061081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E1EFD"/>
    <w:pPr>
      <w:spacing w:before="100" w:beforeAutospacing="1" w:after="100" w:afterAutospacing="1"/>
      <w:ind w:firstLine="0"/>
      <w:jc w:val="left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Comportamen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://pt.wikipedia.org/wiki/Analogi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Sample%20Manuscript2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24595-F877-49BF-A979-5470CFA6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Manuscript2</Template>
  <TotalTime>67</TotalTime>
  <Pages>2</Pages>
  <Words>943</Words>
  <Characters>5093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Preparation of Papers in Two-Column Format for the Proceedings of the 2004 Sarnoff Symposium</vt:lpstr>
      <vt:lpstr>Preparation of Papers in Two-Column Format for the Proceedings of the 2004 Sarnoff Symposium</vt:lpstr>
    </vt:vector>
  </TitlesOfParts>
  <Company>IEEE</Company>
  <LinksUpToDate>false</LinksUpToDate>
  <CharactersWithSpaces>6024</CharactersWithSpaces>
  <SharedDoc>false</SharedDoc>
  <HyperlinkBase/>
  <HLinks>
    <vt:vector size="18" baseType="variant">
      <vt:variant>
        <vt:i4>7602180</vt:i4>
      </vt:variant>
      <vt:variant>
        <vt:i4>6</vt:i4>
      </vt:variant>
      <vt:variant>
        <vt:i4>0</vt:i4>
      </vt:variant>
      <vt:variant>
        <vt:i4>5</vt:i4>
      </vt:variant>
      <vt:variant>
        <vt:lpwstr>mailto:guilherme.leandro@ufv.br</vt:lpwstr>
      </vt:variant>
      <vt:variant>
        <vt:lpwstr/>
      </vt:variant>
      <vt:variant>
        <vt:i4>3014750</vt:i4>
      </vt:variant>
      <vt:variant>
        <vt:i4>3</vt:i4>
      </vt:variant>
      <vt:variant>
        <vt:i4>0</vt:i4>
      </vt:variant>
      <vt:variant>
        <vt:i4>5</vt:i4>
      </vt:variant>
      <vt:variant>
        <vt:lpwstr>mailto:alvaro.bastos@ufv.br</vt:lpwstr>
      </vt:variant>
      <vt:variant>
        <vt:lpwstr/>
      </vt:variant>
      <vt:variant>
        <vt:i4>458859</vt:i4>
      </vt:variant>
      <vt:variant>
        <vt:i4>0</vt:i4>
      </vt:variant>
      <vt:variant>
        <vt:i4>0</vt:i4>
      </vt:variant>
      <vt:variant>
        <vt:i4>5</vt:i4>
      </vt:variant>
      <vt:variant>
        <vt:lpwstr>mailto:allan.cupertino@ufv.br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creator>Laura Hyslop</dc:creator>
  <cp:lastModifiedBy>erickamorimfernandes@outlook.com</cp:lastModifiedBy>
  <cp:revision>4</cp:revision>
  <cp:lastPrinted>2014-04-10T12:07:00Z</cp:lastPrinted>
  <dcterms:created xsi:type="dcterms:W3CDTF">2021-08-18T00:35:00Z</dcterms:created>
  <dcterms:modified xsi:type="dcterms:W3CDTF">2021-08-18T14:06:00Z</dcterms:modified>
</cp:coreProperties>
</file>